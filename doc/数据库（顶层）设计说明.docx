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E0ED" w14:textId="77777777"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14:paraId="28E3C73B" w14:textId="6C8C00CD" w:rsidR="00F34997" w:rsidRPr="00B8757E" w:rsidRDefault="00E304CE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悠行在线旅游</w:t>
      </w:r>
      <w:r w:rsidR="00201AB3">
        <w:rPr>
          <w:rFonts w:ascii="微软雅黑" w:eastAsia="微软雅黑" w:hAnsi="微软雅黑" w:hint="eastAsia"/>
          <w:sz w:val="44"/>
          <w:szCs w:val="44"/>
        </w:rPr>
        <w:t>系统</w:t>
      </w:r>
      <w:r w:rsidR="00D32A69">
        <w:rPr>
          <w:rFonts w:ascii="微软雅黑" w:eastAsia="微软雅黑" w:hAnsi="微软雅黑" w:hint="eastAsia"/>
          <w:kern w:val="0"/>
          <w:sz w:val="44"/>
          <w:szCs w:val="44"/>
        </w:rPr>
        <w:t>设计与开发</w:t>
      </w:r>
    </w:p>
    <w:p w14:paraId="455EE1D3" w14:textId="77777777"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p w14:paraId="640A28C0" w14:textId="77777777" w:rsidR="00F004AF" w:rsidRDefault="00F57B5B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F004AF">
        <w:rPr>
          <w:rFonts w:ascii="微软雅黑" w:eastAsia="微软雅黑" w:hAnsi="微软雅黑" w:hint="eastAsia"/>
          <w:b/>
          <w:sz w:val="84"/>
          <w:szCs w:val="84"/>
        </w:rPr>
        <w:t>（顶层）</w:t>
      </w:r>
    </w:p>
    <w:p w14:paraId="74CA4A6E" w14:textId="77777777" w:rsidR="00A5176E" w:rsidRPr="00583459" w:rsidRDefault="00F57B5B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14:paraId="0F964165" w14:textId="77777777"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14:paraId="125774AB" w14:textId="77777777"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14:paraId="402387B5" w14:textId="77777777"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14:paraId="2E19FE73" w14:textId="77777777" w:rsidR="0088340A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88340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3D65B5">
        <w:rPr>
          <w:rFonts w:ascii="微软雅黑" w:eastAsia="微软雅黑" w:hAnsi="微软雅黑" w:hint="eastAsia"/>
          <w:sz w:val="28"/>
          <w:szCs w:val="28"/>
          <w:u w:val="single"/>
        </w:rPr>
        <w:t>陈卓明</w:t>
      </w:r>
      <w:r w:rsidR="0088340A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</w:p>
    <w:p w14:paraId="3643577F" w14:textId="7AFD81DA"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88340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E6104B">
        <w:rPr>
          <w:rFonts w:ascii="微软雅黑" w:eastAsia="微软雅黑" w:hAnsi="微软雅黑" w:hint="eastAsia"/>
          <w:sz w:val="28"/>
          <w:szCs w:val="28"/>
          <w:u w:val="single"/>
        </w:rPr>
        <w:t>李超</w:t>
      </w:r>
      <w:r w:rsidR="0088340A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14:paraId="5080752F" w14:textId="77777777"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88340A">
        <w:rPr>
          <w:rFonts w:ascii="微软雅黑" w:eastAsia="微软雅黑" w:hAnsi="微软雅黑" w:hint="eastAsia"/>
          <w:sz w:val="28"/>
          <w:szCs w:val="28"/>
          <w:u w:val="single"/>
        </w:rPr>
        <w:t xml:space="preserve"> 茆志      </w:t>
      </w:r>
    </w:p>
    <w:p w14:paraId="6B1C61F1" w14:textId="38514A45"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E6104B">
        <w:rPr>
          <w:rFonts w:ascii="微软雅黑" w:eastAsia="微软雅黑" w:hAnsi="微软雅黑" w:hint="eastAsia"/>
          <w:sz w:val="28"/>
          <w:szCs w:val="28"/>
          <w:u w:val="single"/>
        </w:rPr>
        <w:t>解智伟</w:t>
      </w:r>
      <w:r w:rsidR="0088340A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3AE63A89" w14:textId="77777777"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14:paraId="2D606779" w14:textId="77777777" w:rsidR="00201AB3" w:rsidRDefault="00201AB3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207C9BE4AF144419A097C9C0953C3409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/>
      <w:sdtContent>
        <w:p w14:paraId="666E4E4B" w14:textId="266DDA22" w:rsidR="0033297E" w:rsidRDefault="00201AB3" w:rsidP="00A5176E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2019年</w:t>
          </w:r>
          <w:r w:rsidR="008C46B8">
            <w:rPr>
              <w:rFonts w:ascii="微软雅黑" w:eastAsia="微软雅黑" w:hAnsi="微软雅黑" w:hint="eastAsia"/>
              <w:b/>
              <w:sz w:val="28"/>
              <w:szCs w:val="28"/>
            </w:rPr>
            <w:t>7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月</w:t>
          </w:r>
        </w:p>
      </w:sdtContent>
    </w:sdt>
    <w:p w14:paraId="30BE7C12" w14:textId="77777777"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14:paraId="16AA9CCD" w14:textId="77777777" w:rsidR="00406E2A" w:rsidRPr="00176741" w:rsidRDefault="00406E2A" w:rsidP="00406E2A">
      <w:pPr>
        <w:pStyle w:val="TOC"/>
        <w:jc w:val="center"/>
        <w:rPr>
          <w:b w:val="0"/>
          <w:color w:val="0070C0"/>
          <w:spacing w:val="10"/>
        </w:rPr>
      </w:pPr>
      <w:r w:rsidRPr="00176741">
        <w:rPr>
          <w:b w:val="0"/>
          <w:color w:val="0070C0"/>
          <w:spacing w:val="10"/>
          <w:lang w:val="zh-CN"/>
        </w:rPr>
        <w:lastRenderedPageBreak/>
        <w:t>目录</w:t>
      </w:r>
    </w:p>
    <w:p w14:paraId="1D1702D7" w14:textId="5B853308" w:rsidR="00C60397" w:rsidRDefault="004E2B5B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="00573D81" w:rsidRPr="00583459">
        <w:rPr>
          <w:rFonts w:ascii="微软雅黑" w:eastAsia="微软雅黑" w:hAnsi="微软雅黑"/>
        </w:rPr>
        <w:instrText xml:space="preserve"> </w:instrText>
      </w:r>
      <w:r w:rsidR="00573D81" w:rsidRPr="00583459">
        <w:rPr>
          <w:rFonts w:ascii="微软雅黑" w:eastAsia="微软雅黑" w:hAnsi="微软雅黑" w:hint="eastAsia"/>
        </w:rPr>
        <w:instrText>TOC \o "1-3" \h \z \u</w:instrText>
      </w:r>
      <w:r w:rsidR="00573D81"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3005897" w:history="1">
        <w:r w:rsidR="00C60397" w:rsidRPr="005D3AD8">
          <w:rPr>
            <w:rStyle w:val="a9"/>
            <w:rFonts w:ascii="微软雅黑" w:eastAsia="微软雅黑" w:hAnsi="微软雅黑"/>
            <w:noProof/>
          </w:rPr>
          <w:t>1引言</w:t>
        </w:r>
        <w:r w:rsidR="00C60397">
          <w:rPr>
            <w:noProof/>
            <w:webHidden/>
          </w:rPr>
          <w:tab/>
        </w:r>
        <w:r w:rsidR="00C60397">
          <w:rPr>
            <w:noProof/>
            <w:webHidden/>
          </w:rPr>
          <w:fldChar w:fldCharType="begin"/>
        </w:r>
        <w:r w:rsidR="00C60397">
          <w:rPr>
            <w:noProof/>
            <w:webHidden/>
          </w:rPr>
          <w:instrText xml:space="preserve"> PAGEREF _Toc13005897 \h </w:instrText>
        </w:r>
        <w:r w:rsidR="00C60397">
          <w:rPr>
            <w:noProof/>
            <w:webHidden/>
          </w:rPr>
        </w:r>
        <w:r w:rsidR="00C60397">
          <w:rPr>
            <w:noProof/>
            <w:webHidden/>
          </w:rPr>
          <w:fldChar w:fldCharType="separate"/>
        </w:r>
        <w:r w:rsidR="00C60397">
          <w:rPr>
            <w:noProof/>
            <w:webHidden/>
          </w:rPr>
          <w:t>4</w:t>
        </w:r>
        <w:r w:rsidR="00C60397">
          <w:rPr>
            <w:noProof/>
            <w:webHidden/>
          </w:rPr>
          <w:fldChar w:fldCharType="end"/>
        </w:r>
      </w:hyperlink>
    </w:p>
    <w:p w14:paraId="16D4C32E" w14:textId="7B51D696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898" w:history="1">
        <w:r w:rsidRPr="005D3AD8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083B7" w14:textId="75B36C08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899" w:history="1">
        <w:r w:rsidRPr="005D3AD8">
          <w:rPr>
            <w:rStyle w:val="a9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D9F2AC" w14:textId="0BC74ABC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0" w:history="1">
        <w:r w:rsidRPr="005D3AD8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F9F9A" w14:textId="1E409946" w:rsidR="00C60397" w:rsidRDefault="00C60397">
      <w:pPr>
        <w:pStyle w:val="TOC1"/>
        <w:rPr>
          <w:noProof/>
        </w:rPr>
      </w:pPr>
      <w:hyperlink w:anchor="_Toc13005901" w:history="1">
        <w:r w:rsidRPr="005D3AD8">
          <w:rPr>
            <w:rStyle w:val="a9"/>
            <w:rFonts w:ascii="微软雅黑" w:eastAsia="微软雅黑" w:hAnsi="微软雅黑"/>
            <w:noProof/>
          </w:rPr>
          <w:t>2数据库总体设计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DABF1A" w14:textId="3E4BB1AA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2" w:history="1">
        <w:r w:rsidRPr="005D3AD8">
          <w:rPr>
            <w:rStyle w:val="a9"/>
            <w:rFonts w:ascii="微软雅黑" w:eastAsia="微软雅黑" w:hAnsi="微软雅黑"/>
            <w:noProof/>
          </w:rPr>
          <w:t>2.1 基本设计概述和处理流程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1E824" w14:textId="1B21E095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3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93808D" w14:textId="2B95BCF1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4" w:history="1">
        <w:r w:rsidRPr="005D3AD8">
          <w:rPr>
            <w:rStyle w:val="a9"/>
            <w:rFonts w:ascii="微软雅黑" w:eastAsia="微软雅黑" w:hAnsi="微软雅黑"/>
            <w:noProof/>
          </w:rPr>
          <w:t>2.2 系统总体结构和模块外部设计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7790A" w14:textId="7DCE6976" w:rsidR="00C60397" w:rsidRDefault="00C60397">
      <w:pPr>
        <w:pStyle w:val="TOC1"/>
        <w:rPr>
          <w:noProof/>
        </w:rPr>
      </w:pPr>
      <w:hyperlink w:anchor="_Toc13005905" w:history="1">
        <w:r w:rsidRPr="005D3AD8">
          <w:rPr>
            <w:rStyle w:val="a9"/>
            <w:rFonts w:ascii="微软雅黑" w:eastAsia="微软雅黑" w:hAnsi="微软雅黑"/>
            <w:noProof/>
          </w:rPr>
          <w:t>3数据库接口设计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B49F9" w14:textId="66BE7349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6" w:history="1">
        <w:r w:rsidRPr="005D3AD8">
          <w:rPr>
            <w:rStyle w:val="a9"/>
            <w:rFonts w:ascii="微软雅黑" w:eastAsia="微软雅黑" w:hAnsi="微软雅黑"/>
            <w:noProof/>
          </w:rPr>
          <w:t>3.1 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1D164" w14:textId="7872FC8B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7" w:history="1">
        <w:r w:rsidRPr="005D3AD8">
          <w:rPr>
            <w:rStyle w:val="a9"/>
            <w:rFonts w:ascii="微软雅黑" w:eastAsia="微软雅黑" w:hAnsi="微软雅黑"/>
            <w:noProof/>
          </w:rPr>
          <w:t>3.2 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0AAD96" w14:textId="12F24388" w:rsidR="00C60397" w:rsidRDefault="00C60397">
      <w:pPr>
        <w:pStyle w:val="TOC1"/>
        <w:rPr>
          <w:noProof/>
        </w:rPr>
      </w:pPr>
      <w:hyperlink w:anchor="_Toc13005908" w:history="1">
        <w:r w:rsidRPr="005D3AD8">
          <w:rPr>
            <w:rStyle w:val="a9"/>
            <w:rFonts w:ascii="微软雅黑" w:eastAsia="微软雅黑" w:hAnsi="微软雅黑"/>
            <w:noProof/>
          </w:rPr>
          <w:t>4数据库详细设计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B23F89" w14:textId="6E07347B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09" w:history="1">
        <w:r w:rsidRPr="005D3AD8">
          <w:rPr>
            <w:rStyle w:val="a9"/>
            <w:rFonts w:ascii="微软雅黑" w:eastAsia="微软雅黑" w:hAnsi="微软雅黑"/>
            <w:noProof/>
          </w:rPr>
          <w:t>4.1 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3C6820" w14:textId="05704500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0" w:history="1">
        <w:r w:rsidRPr="005D3AD8">
          <w:rPr>
            <w:rStyle w:val="a9"/>
            <w:rFonts w:ascii="微软雅黑" w:eastAsia="微软雅黑" w:hAnsi="微软雅黑"/>
            <w:noProof/>
          </w:rPr>
          <w:t>4.2 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73691E" w14:textId="4CFA0666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1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4.2.1 用户信息表（user）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48766" w14:textId="5B45C930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2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4.2.2 景点信息表（attraction）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1B5CA7" w14:textId="26BB6AB9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3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4.2.3 评价信息表（comment）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BE2B3D" w14:textId="008DD0B8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4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4.2.4 图片信息表(image）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8DA252" w14:textId="1D4E0C0F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5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4.2.5 标签信息表（label）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98F17D" w14:textId="0AFF5329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6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4.2.6 聊天信息表（chat）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5301C" w14:textId="4F4A1C87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7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4.2.7 论坛信息表（forum）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C38B00" w14:textId="76E4093A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8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4.2.8 论坛回复表（forum_answer）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B836E5" w14:textId="7EEF7DD2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19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4.2.9 攻略信息表（strategy）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1EDC5D" w14:textId="6B300611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20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4.2.10 评价信息表（assess）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F8A836" w14:textId="1778B4A0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21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4.2.11 旅游团信息表（society）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5A03F2" w14:textId="723932BE" w:rsidR="00C60397" w:rsidRDefault="00C60397">
      <w:pPr>
        <w:pStyle w:val="TOC2"/>
        <w:tabs>
          <w:tab w:val="right" w:leader="dot" w:pos="8296"/>
        </w:tabs>
        <w:rPr>
          <w:noProof/>
        </w:rPr>
      </w:pPr>
      <w:hyperlink w:anchor="_Toc13005922" w:history="1">
        <w:r w:rsidRPr="005D3AD8">
          <w:rPr>
            <w:rStyle w:val="a9"/>
            <w:rFonts w:ascii="微软雅黑" w:eastAsia="微软雅黑" w:hAnsi="微软雅黑" w:cs="Times New Roman"/>
            <w:b/>
            <w:bCs/>
            <w:noProof/>
          </w:rPr>
          <w:t>4.2.12组团信息表（group）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563D26" w14:textId="7B96A263" w:rsidR="00C60397" w:rsidRDefault="00C60397">
      <w:pPr>
        <w:pStyle w:val="TOC1"/>
        <w:rPr>
          <w:noProof/>
        </w:rPr>
      </w:pPr>
      <w:hyperlink w:anchor="_Toc13005923" w:history="1">
        <w:r w:rsidRPr="005D3AD8">
          <w:rPr>
            <w:rStyle w:val="a9"/>
            <w:rFonts w:ascii="微软雅黑" w:eastAsia="微软雅黑" w:hAnsi="微软雅黑"/>
            <w:noProof/>
          </w:rPr>
          <w:t>5 需求的可追踪性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74934D" w14:textId="36BA10C3" w:rsidR="00C60397" w:rsidRDefault="00C60397">
      <w:pPr>
        <w:pStyle w:val="TOC1"/>
        <w:tabs>
          <w:tab w:val="left" w:pos="420"/>
        </w:tabs>
        <w:rPr>
          <w:noProof/>
        </w:rPr>
      </w:pPr>
      <w:hyperlink w:anchor="_Toc13005924" w:history="1">
        <w:r w:rsidRPr="005D3AD8">
          <w:rPr>
            <w:rStyle w:val="a9"/>
            <w:rFonts w:ascii="微软雅黑" w:eastAsia="微软雅黑" w:hAnsi="微软雅黑"/>
            <w:noProof/>
          </w:rPr>
          <w:t>6</w:t>
        </w:r>
        <w:r>
          <w:rPr>
            <w:noProof/>
          </w:rPr>
          <w:tab/>
        </w:r>
        <w:r w:rsidRPr="005D3AD8">
          <w:rPr>
            <w:rStyle w:val="a9"/>
            <w:rFonts w:ascii="微软雅黑" w:eastAsia="微软雅黑" w:hAnsi="微软雅黑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950D62" w14:textId="28CEB589" w:rsidR="00301729" w:rsidRPr="00583459" w:rsidRDefault="004E2B5B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14:paraId="5B2F4D74" w14:textId="77777777"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Hlk4349892"/>
      <w:bookmarkStart w:id="1" w:name="_Toc1300589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14:paraId="40BB47DD" w14:textId="77777777"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13005898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14:paraId="6BC0B243" w14:textId="77777777"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F004AF">
        <w:rPr>
          <w:rFonts w:ascii="微软雅黑" w:eastAsia="微软雅黑" w:hAnsi="微软雅黑" w:hint="eastAsia"/>
        </w:rPr>
        <w:t>数据库（顶层）设计说明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14:paraId="5A83B165" w14:textId="77777777"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B1658F">
        <w:rPr>
          <w:rFonts w:ascii="微软雅黑" w:eastAsia="微软雅黑" w:hAnsi="微软雅黑" w:hint="eastAsia"/>
        </w:rPr>
        <w:t>Project Development Summary Report（PDSR）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14:paraId="09394FAE" w14:textId="77777777"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1658F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76B26D78" w14:textId="77777777"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C77567">
        <w:rPr>
          <w:rFonts w:ascii="微软雅黑" w:eastAsia="微软雅黑" w:hAnsi="微软雅黑"/>
        </w:rPr>
        <w:t>P</w:t>
      </w:r>
      <w:r w:rsidR="00C77567" w:rsidRPr="00A24B21">
        <w:rPr>
          <w:rFonts w:ascii="微软雅黑" w:eastAsia="微软雅黑" w:hAnsi="微软雅黑"/>
          <w:color w:val="000000" w:themeColor="text1"/>
        </w:rPr>
        <w:t>IN</w:t>
      </w:r>
      <w:r w:rsidR="009A26B6" w:rsidRPr="00A24B21">
        <w:rPr>
          <w:rFonts w:ascii="微软雅黑" w:eastAsia="微软雅黑" w:hAnsi="微软雅黑" w:hint="eastAsia"/>
          <w:color w:val="000000" w:themeColor="text1"/>
        </w:rPr>
        <w:t>-</w:t>
      </w:r>
      <w:r w:rsidR="009A26B6" w:rsidRPr="00A24B21">
        <w:rPr>
          <w:rFonts w:ascii="微软雅黑" w:eastAsia="微软雅黑" w:hAnsi="微软雅黑"/>
          <w:color w:val="000000" w:themeColor="text1"/>
        </w:rPr>
        <w:t>SMS</w:t>
      </w:r>
      <w:r w:rsidR="003E0E72" w:rsidRPr="00A24B21">
        <w:rPr>
          <w:rFonts w:ascii="微软雅黑" w:eastAsia="微软雅黑" w:hAnsi="微软雅黑"/>
          <w:color w:val="000000" w:themeColor="text1"/>
        </w:rPr>
        <w:t>-</w:t>
      </w:r>
      <w:r w:rsidR="00C77567" w:rsidRPr="00A24B21">
        <w:rPr>
          <w:rFonts w:ascii="微软雅黑" w:eastAsia="微软雅黑" w:hAnsi="微软雅黑"/>
          <w:color w:val="000000" w:themeColor="text1"/>
        </w:rPr>
        <w:t>2F</w:t>
      </w:r>
      <w:r w:rsidR="00C77567" w:rsidRPr="00A24B21">
        <w:rPr>
          <w:rFonts w:ascii="微软雅黑" w:eastAsia="微软雅黑" w:hAnsi="微软雅黑" w:hint="eastAsia"/>
          <w:color w:val="000000" w:themeColor="text1"/>
        </w:rPr>
        <w:t>lower</w:t>
      </w:r>
      <w:r w:rsidR="00201AB3" w:rsidRPr="00A24B21">
        <w:rPr>
          <w:rFonts w:ascii="微软雅黑" w:eastAsia="微软雅黑" w:hAnsi="微软雅黑"/>
          <w:color w:val="000000" w:themeColor="text1"/>
        </w:rPr>
        <w:t>O</w:t>
      </w:r>
      <w:r w:rsidR="00201AB3" w:rsidRPr="00A24B21">
        <w:rPr>
          <w:rFonts w:ascii="微软雅黑" w:eastAsia="微软雅黑" w:hAnsi="微软雅黑" w:hint="eastAsia"/>
          <w:color w:val="000000" w:themeColor="text1"/>
        </w:rPr>
        <w:t>n</w:t>
      </w:r>
      <w:r w:rsidR="00201AB3" w:rsidRPr="00A24B21">
        <w:rPr>
          <w:rFonts w:ascii="微软雅黑" w:eastAsia="微软雅黑" w:hAnsi="微软雅黑"/>
          <w:color w:val="000000" w:themeColor="text1"/>
        </w:rPr>
        <w:t>lineTest</w:t>
      </w:r>
      <w:r w:rsidR="006A3133" w:rsidRPr="00A24B21">
        <w:rPr>
          <w:rFonts w:ascii="微软雅黑" w:eastAsia="微软雅黑" w:hAnsi="微软雅黑" w:hint="eastAsia"/>
          <w:color w:val="000000" w:themeColor="text1"/>
        </w:rPr>
        <w:t>-</w:t>
      </w:r>
      <w:r w:rsidR="00F004AF">
        <w:rPr>
          <w:rFonts w:ascii="微软雅黑" w:eastAsia="微软雅黑" w:hAnsi="微软雅黑" w:hint="eastAsia"/>
          <w:color w:val="000000" w:themeColor="text1"/>
        </w:rPr>
        <w:t>D</w:t>
      </w:r>
      <w:r w:rsidR="00F004AF">
        <w:rPr>
          <w:rFonts w:ascii="微软雅黑" w:eastAsia="微软雅黑" w:hAnsi="微软雅黑"/>
          <w:color w:val="000000" w:themeColor="text1"/>
        </w:rPr>
        <w:t>BDD</w:t>
      </w:r>
      <w:r w:rsidR="00B1658F" w:rsidRPr="00A24B21">
        <w:rPr>
          <w:rFonts w:ascii="微软雅黑" w:eastAsia="微软雅黑" w:hAnsi="微软雅黑" w:hint="eastAsia"/>
          <w:color w:val="000000" w:themeColor="text1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14:paraId="361E9BB1" w14:textId="77777777"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13005899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14:paraId="4F479BF5" w14:textId="25B0DE87" w:rsidR="006A3133" w:rsidRDefault="004B0AF2" w:rsidP="000461F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50C80">
        <w:rPr>
          <w:rFonts w:hint="eastAsia"/>
        </w:rPr>
        <w:t>悠行旅游在线系统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50C80">
        <w:rPr>
          <w:rFonts w:ascii="微软雅黑" w:eastAsia="微软雅黑" w:hAnsi="微软雅黑"/>
        </w:rPr>
        <w:t>UTRIP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50C80">
        <w:rPr>
          <w:rFonts w:ascii="微软雅黑" w:eastAsia="微软雅黑" w:hAnsi="微软雅黑"/>
        </w:rPr>
        <w:t>UTRIP</w:t>
      </w:r>
      <w:r w:rsidR="006A3133" w:rsidRPr="008E6B81">
        <w:rPr>
          <w:rFonts w:ascii="微软雅黑" w:eastAsia="微软雅黑" w:hAnsi="微软雅黑" w:hint="eastAsia"/>
        </w:rPr>
        <w:t>项目</w:t>
      </w:r>
      <w:r w:rsidR="000461F4">
        <w:rPr>
          <w:rFonts w:ascii="微软雅黑" w:eastAsia="微软雅黑" w:hAnsi="微软雅黑" w:hint="eastAsia"/>
        </w:rPr>
        <w:t>由西北工业大学软件与微电子学院实验室提出</w:t>
      </w:r>
      <w:r w:rsidR="00307EC0">
        <w:rPr>
          <w:rFonts w:ascii="微软雅黑" w:eastAsia="微软雅黑" w:hAnsi="微软雅黑" w:hint="eastAsia"/>
        </w:rPr>
        <w:t>,</w:t>
      </w:r>
      <w:r w:rsidR="000461F4">
        <w:rPr>
          <w:rFonts w:ascii="微软雅黑" w:eastAsia="微软雅黑" w:hAnsi="微软雅黑" w:hint="eastAsia"/>
        </w:rPr>
        <w:t>由该学院学生</w:t>
      </w:r>
      <w:r w:rsidR="009A26B6">
        <w:rPr>
          <w:rFonts w:ascii="微软雅黑" w:eastAsia="微软雅黑" w:hAnsi="微软雅黑" w:hint="eastAsia"/>
        </w:rPr>
        <w:t>组成的开发队伍“</w:t>
      </w:r>
      <w:r w:rsidR="00C77567">
        <w:rPr>
          <w:rFonts w:ascii="微软雅黑" w:eastAsia="微软雅黑" w:hAnsi="微软雅黑" w:hint="eastAsia"/>
        </w:rPr>
        <w:t>精神病院开party队</w:t>
      </w:r>
      <w:r w:rsidR="009A26B6">
        <w:rPr>
          <w:rFonts w:ascii="微软雅黑" w:eastAsia="微软雅黑" w:hAnsi="微软雅黑" w:hint="eastAsia"/>
        </w:rPr>
        <w:t>”</w:t>
      </w:r>
      <w:r w:rsidR="000461F4">
        <w:rPr>
          <w:rFonts w:ascii="微软雅黑" w:eastAsia="微软雅黑" w:hAnsi="微软雅黑" w:hint="eastAsia"/>
        </w:rPr>
        <w:t>承接</w:t>
      </w:r>
      <w:r w:rsidR="00307EC0">
        <w:rPr>
          <w:rFonts w:ascii="微软雅黑" w:eastAsia="微软雅黑" w:hAnsi="微软雅黑" w:hint="eastAsia"/>
        </w:rPr>
        <w:t>,</w:t>
      </w:r>
      <w:r w:rsidR="000461F4">
        <w:rPr>
          <w:rFonts w:ascii="微软雅黑" w:eastAsia="微软雅黑" w:hAnsi="微软雅黑" w:hint="eastAsia"/>
        </w:rPr>
        <w:t>实现相应的功能</w:t>
      </w:r>
      <w:r w:rsidR="00307EC0">
        <w:rPr>
          <w:rFonts w:ascii="微软雅黑" w:eastAsia="微软雅黑" w:hAnsi="微软雅黑" w:hint="eastAsia"/>
        </w:rPr>
        <w:t>,</w:t>
      </w:r>
      <w:r w:rsidR="000461F4">
        <w:rPr>
          <w:rFonts w:ascii="微软雅黑" w:eastAsia="微软雅黑" w:hAnsi="微软雅黑" w:hint="eastAsia"/>
        </w:rPr>
        <w:t>最终提交软件成品和必要的文件</w:t>
      </w:r>
      <w:r w:rsidR="003E0E72">
        <w:rPr>
          <w:rFonts w:ascii="微软雅黑" w:eastAsia="微软雅黑" w:hAnsi="微软雅黑" w:hint="eastAsia"/>
        </w:rPr>
        <w:t>。该项目的标识号为“</w:t>
      </w:r>
      <w:r w:rsidR="00850C80">
        <w:rPr>
          <w:rFonts w:ascii="微软雅黑" w:eastAsia="微软雅黑" w:hAnsi="微软雅黑"/>
          <w:color w:val="000000" w:themeColor="text1"/>
        </w:rPr>
        <w:t>12</w:t>
      </w:r>
      <w:r w:rsidR="00C77567" w:rsidRPr="00A24B21">
        <w:rPr>
          <w:rFonts w:ascii="微软雅黑" w:eastAsia="微软雅黑" w:hAnsi="微软雅黑"/>
          <w:color w:val="000000" w:themeColor="text1"/>
        </w:rPr>
        <w:t>-</w:t>
      </w:r>
      <w:r w:rsidR="00850C80">
        <w:rPr>
          <w:rFonts w:ascii="微软雅黑" w:eastAsia="微软雅黑" w:hAnsi="微软雅黑"/>
        </w:rPr>
        <w:t>UTRIP</w:t>
      </w:r>
      <w:r w:rsidR="003E0E72" w:rsidRPr="003E0E72">
        <w:rPr>
          <w:rFonts w:ascii="微软雅黑" w:eastAsia="微软雅黑" w:hAnsi="微软雅黑" w:hint="eastAsia"/>
        </w:rPr>
        <w:t>”</w:t>
      </w:r>
      <w:r w:rsidR="003E0E72">
        <w:rPr>
          <w:rFonts w:ascii="微软雅黑" w:eastAsia="微软雅黑" w:hAnsi="微软雅黑" w:hint="eastAsia"/>
        </w:rPr>
        <w:t>,初级的软件版本为“1.0”</w:t>
      </w:r>
      <w:r w:rsidR="00307EC0">
        <w:rPr>
          <w:rFonts w:ascii="微软雅黑" w:eastAsia="微软雅黑" w:hAnsi="微软雅黑" w:hint="eastAsia"/>
        </w:rPr>
        <w:t>,</w:t>
      </w:r>
      <w:r w:rsidR="009A26B6">
        <w:rPr>
          <w:rFonts w:ascii="微软雅黑" w:eastAsia="微软雅黑" w:hAnsi="微软雅黑" w:hint="eastAsia"/>
        </w:rPr>
        <w:t>同时会在后续的开发中推出“2.0”</w:t>
      </w:r>
      <w:r w:rsidR="00307EC0">
        <w:rPr>
          <w:rFonts w:ascii="微软雅黑" w:eastAsia="微软雅黑" w:hAnsi="微软雅黑" w:hint="eastAsia"/>
        </w:rPr>
        <w:t>,</w:t>
      </w:r>
      <w:r w:rsidR="009A26B6">
        <w:rPr>
          <w:rFonts w:ascii="微软雅黑" w:eastAsia="微软雅黑" w:hAnsi="微软雅黑" w:hint="eastAsia"/>
        </w:rPr>
        <w:t>“3.0”版本</w:t>
      </w:r>
      <w:r w:rsidR="009A26B6" w:rsidRPr="008E6B81">
        <w:rPr>
          <w:rFonts w:ascii="微软雅黑" w:eastAsia="微软雅黑" w:hAnsi="微软雅黑" w:hint="eastAsia"/>
        </w:rPr>
        <w:t>。</w:t>
      </w:r>
    </w:p>
    <w:p w14:paraId="0936EADC" w14:textId="77777777" w:rsidR="009A26B6" w:rsidRDefault="009A26B6" w:rsidP="000461F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1ADCC022" w14:textId="49397ED7" w:rsidR="009A26B6" w:rsidRPr="009A26B6" w:rsidRDefault="00A24B21" w:rsidP="000461F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</w:t>
      </w:r>
      <w:r w:rsidR="00DC5903">
        <w:rPr>
          <w:rFonts w:ascii="微软雅黑" w:eastAsia="微软雅黑" w:hAnsi="微软雅黑" w:hint="eastAsia"/>
        </w:rPr>
        <w:t>是开发基于web的在线旅游系统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完整的实现相关配套功能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设计出合理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易为用户使用的交互界面</w:t>
      </w:r>
      <w:r w:rsidR="00307EC0">
        <w:rPr>
          <w:rFonts w:ascii="微软雅黑" w:eastAsia="微软雅黑" w:hAnsi="微软雅黑" w:hint="eastAsia"/>
        </w:rPr>
        <w:t>,</w:t>
      </w:r>
      <w:r w:rsidR="00952833">
        <w:rPr>
          <w:rFonts w:ascii="微软雅黑" w:eastAsia="微软雅黑" w:hAnsi="微软雅黑" w:hint="eastAsia"/>
        </w:rPr>
        <w:t>方便用户将复杂的出门旅游简化，在家就可以规划自己的外出旅游行程。</w:t>
      </w:r>
      <w:r w:rsidR="00952833" w:rsidRPr="009A26B6">
        <w:rPr>
          <w:rFonts w:ascii="微软雅黑" w:eastAsia="微软雅黑" w:hAnsi="微软雅黑"/>
        </w:rPr>
        <w:t xml:space="preserve"> </w:t>
      </w:r>
    </w:p>
    <w:p w14:paraId="21C39366" w14:textId="77777777"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13005900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14:paraId="66FA68A0" w14:textId="77777777" w:rsidR="006A3133" w:rsidRPr="008E6B81" w:rsidRDefault="006A3133" w:rsidP="009A26B6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r w:rsidRPr="00A24B21">
        <w:rPr>
          <w:rFonts w:ascii="微软雅黑" w:eastAsia="微软雅黑" w:hAnsi="微软雅黑" w:hint="eastAsia"/>
        </w:rPr>
        <w:t>《</w:t>
      </w:r>
      <w:r w:rsidR="00D338FA" w:rsidRPr="00A24B21">
        <w:rPr>
          <w:rFonts w:ascii="微软雅黑" w:eastAsia="微软雅黑" w:hAnsi="微软雅黑"/>
        </w:rPr>
        <w:t>GB/T 8567-2006</w:t>
      </w:r>
      <w:r w:rsidRPr="00A24B21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属于技术文档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仅限于</w:t>
      </w:r>
      <w:r w:rsidR="00A24B21">
        <w:rPr>
          <w:rFonts w:ascii="微软雅黑" w:eastAsia="微软雅黑" w:hAnsi="微软雅黑" w:hint="eastAsia"/>
        </w:rPr>
        <w:t>西北工业大学软件实验室</w:t>
      </w:r>
      <w:r>
        <w:rPr>
          <w:rFonts w:ascii="微软雅黑" w:eastAsia="微软雅黑" w:hAnsi="微软雅黑" w:hint="eastAsia"/>
        </w:rPr>
        <w:t>和</w:t>
      </w:r>
      <w:r w:rsidR="008160B7">
        <w:rPr>
          <w:rFonts w:ascii="微软雅黑" w:eastAsia="微软雅黑" w:hAnsi="微软雅黑" w:hint="eastAsia"/>
        </w:rPr>
        <w:t>项目开发团队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14:paraId="72917723" w14:textId="77777777" w:rsidR="00301729" w:rsidRDefault="00301729" w:rsidP="00301729">
      <w:pPr>
        <w:pStyle w:val="1"/>
        <w:rPr>
          <w:rFonts w:ascii="微软雅黑" w:eastAsia="微软雅黑" w:hAnsi="微软雅黑"/>
        </w:rPr>
      </w:pPr>
      <w:bookmarkStart w:id="5" w:name="_Toc13005901"/>
      <w:bookmarkEnd w:id="0"/>
      <w:r w:rsidRPr="00583459">
        <w:rPr>
          <w:rFonts w:ascii="微软雅黑" w:eastAsia="微软雅黑" w:hAnsi="微软雅黑" w:hint="eastAsia"/>
        </w:rPr>
        <w:lastRenderedPageBreak/>
        <w:t>2</w:t>
      </w:r>
      <w:r w:rsidR="00A15B63">
        <w:rPr>
          <w:rFonts w:ascii="微软雅黑" w:eastAsia="微软雅黑" w:hAnsi="微软雅黑" w:hint="eastAsia"/>
        </w:rPr>
        <w:t>数据库</w:t>
      </w:r>
      <w:r w:rsidR="004E6707">
        <w:rPr>
          <w:rFonts w:ascii="微软雅黑" w:eastAsia="微软雅黑" w:hAnsi="微软雅黑" w:hint="eastAsia"/>
        </w:rPr>
        <w:t>总体设计</w:t>
      </w:r>
      <w:bookmarkEnd w:id="5"/>
    </w:p>
    <w:p w14:paraId="51946E74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6" w:name="_Toc13005902"/>
      <w:r>
        <w:rPr>
          <w:rFonts w:ascii="微软雅黑" w:eastAsia="微软雅黑" w:hAnsi="微软雅黑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/>
        </w:rPr>
        <w:t xml:space="preserve"> </w:t>
      </w:r>
      <w:r w:rsidRPr="00A36045">
        <w:rPr>
          <w:rFonts w:ascii="微软雅黑" w:eastAsia="微软雅黑" w:hAnsi="微软雅黑" w:hint="eastAsia"/>
        </w:rPr>
        <w:t>基本设计概述和处理流程</w:t>
      </w:r>
      <w:bookmarkEnd w:id="6"/>
    </w:p>
    <w:p w14:paraId="465E31FB" w14:textId="774D09E5" w:rsidR="00A36045" w:rsidRDefault="00850C80" w:rsidP="004E6707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/>
        </w:rPr>
      </w:pPr>
      <w:bookmarkStart w:id="7" w:name="_Toc13005903"/>
      <w:r>
        <w:rPr>
          <w:rFonts w:ascii="微软雅黑" w:eastAsia="微软雅黑" w:hAnsi="微软雅黑"/>
          <w:noProof/>
        </w:rPr>
        <w:drawing>
          <wp:inline distT="0" distB="0" distL="0" distR="0" wp14:anchorId="16285157" wp14:editId="35541F99">
            <wp:extent cx="5273675" cy="2932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7"/>
    </w:p>
    <w:p w14:paraId="26B03BDB" w14:textId="52AA0164" w:rsidR="004E6707" w:rsidRDefault="004E6707" w:rsidP="004E6707"/>
    <w:p w14:paraId="51F519F3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8" w:name="_Toc13005904"/>
      <w:r>
        <w:rPr>
          <w:rFonts w:ascii="微软雅黑" w:eastAsia="微软雅黑" w:hAnsi="微软雅黑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 w:rsidRPr="00A36045">
        <w:rPr>
          <w:rFonts w:ascii="微软雅黑" w:eastAsia="微软雅黑" w:hAnsi="微软雅黑" w:hint="eastAsia"/>
        </w:rPr>
        <w:t>系统总体结构和模块外部设计</w:t>
      </w:r>
      <w:bookmarkEnd w:id="8"/>
    </w:p>
    <w:p w14:paraId="42F14D81" w14:textId="113E319C" w:rsidR="004E6707" w:rsidRPr="004E6707" w:rsidRDefault="00850C80" w:rsidP="004E6707">
      <w:r>
        <w:rPr>
          <w:noProof/>
        </w:rPr>
        <w:drawing>
          <wp:inline distT="0" distB="0" distL="0" distR="0" wp14:anchorId="3580899E" wp14:editId="12458CFB">
            <wp:extent cx="5273675" cy="336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7199E" w14:textId="77777777" w:rsidR="004E6707" w:rsidRDefault="00210A8E" w:rsidP="004E6707">
      <w:pPr>
        <w:pStyle w:val="1"/>
        <w:rPr>
          <w:rFonts w:ascii="微软雅黑" w:eastAsia="微软雅黑" w:hAnsi="微软雅黑"/>
        </w:rPr>
      </w:pPr>
      <w:bookmarkStart w:id="9" w:name="_Toc13005905"/>
      <w:r>
        <w:rPr>
          <w:rFonts w:ascii="微软雅黑" w:eastAsia="微软雅黑" w:hAnsi="微软雅黑"/>
        </w:rPr>
        <w:lastRenderedPageBreak/>
        <w:t>3</w:t>
      </w:r>
      <w:r w:rsidR="004E6707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接口设计</w:t>
      </w:r>
      <w:bookmarkEnd w:id="9"/>
    </w:p>
    <w:p w14:paraId="62DE8E60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10" w:name="_Toc13005906"/>
      <w:r>
        <w:rPr>
          <w:rFonts w:ascii="微软雅黑" w:eastAsia="微软雅黑" w:hAnsi="微软雅黑"/>
        </w:rPr>
        <w:t>3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/>
        </w:rPr>
        <w:t xml:space="preserve"> </w:t>
      </w:r>
      <w:r w:rsidRPr="00A36045">
        <w:rPr>
          <w:rFonts w:ascii="微软雅黑" w:eastAsia="微软雅黑" w:hAnsi="微软雅黑" w:hint="eastAsia"/>
        </w:rPr>
        <w:t>外部接口</w:t>
      </w:r>
      <w:bookmarkEnd w:id="10"/>
    </w:p>
    <w:p w14:paraId="0F08D9C3" w14:textId="77777777" w:rsidR="00210A8E" w:rsidRPr="00210A8E" w:rsidRDefault="00210A8E" w:rsidP="00210A8E">
      <w:pPr>
        <w:ind w:firstLineChars="200" w:firstLine="420"/>
        <w:rPr>
          <w:rFonts w:ascii="微软雅黑" w:eastAsia="微软雅黑" w:hAnsi="微软雅黑"/>
        </w:rPr>
      </w:pPr>
      <w:r w:rsidRPr="00210A8E">
        <w:rPr>
          <w:rFonts w:ascii="微软雅黑" w:eastAsia="微软雅黑" w:hAnsi="微软雅黑" w:hint="eastAsia"/>
        </w:rPr>
        <w:tab/>
        <w:t>无硬件接口；</w:t>
      </w:r>
    </w:p>
    <w:p w14:paraId="6196BBFE" w14:textId="77777777" w:rsidR="00210A8E" w:rsidRPr="00210A8E" w:rsidRDefault="00210A8E" w:rsidP="00210A8E">
      <w:pPr>
        <w:ind w:firstLineChars="200" w:firstLine="420"/>
        <w:rPr>
          <w:rFonts w:ascii="微软雅黑" w:eastAsia="微软雅黑" w:hAnsi="微软雅黑"/>
        </w:rPr>
      </w:pPr>
      <w:r w:rsidRPr="00210A8E">
        <w:rPr>
          <w:rFonts w:ascii="微软雅黑" w:eastAsia="微软雅黑" w:hAnsi="微软雅黑" w:hint="eastAsia"/>
        </w:rPr>
        <w:tab/>
        <w:t>软件接口是通过JDBC对MySQL数据库进行连接。</w:t>
      </w:r>
    </w:p>
    <w:p w14:paraId="6EB6FB47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11" w:name="_Toc13005907"/>
      <w:r>
        <w:rPr>
          <w:rFonts w:ascii="微软雅黑" w:eastAsia="微软雅黑" w:hAnsi="微软雅黑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 w:rsidRPr="00A36045">
        <w:rPr>
          <w:rFonts w:ascii="微软雅黑" w:eastAsia="微软雅黑" w:hAnsi="微软雅黑" w:hint="eastAsia"/>
        </w:rPr>
        <w:t>内部接口</w:t>
      </w:r>
      <w:bookmarkEnd w:id="11"/>
    </w:p>
    <w:p w14:paraId="7CD2C43B" w14:textId="77777777" w:rsidR="00210A8E" w:rsidRPr="00210A8E" w:rsidRDefault="00210A8E" w:rsidP="00210A8E">
      <w:pPr>
        <w:ind w:firstLineChars="200" w:firstLine="420"/>
        <w:rPr>
          <w:rFonts w:ascii="微软雅黑" w:eastAsia="微软雅黑" w:hAnsi="微软雅黑"/>
        </w:rPr>
      </w:pPr>
      <w:r w:rsidRPr="00210A8E">
        <w:rPr>
          <w:rFonts w:ascii="微软雅黑" w:eastAsia="微软雅黑" w:hAnsi="微软雅黑" w:hint="eastAsia"/>
        </w:rPr>
        <w:tab/>
        <w:t>通过JSP+Servlet+JavaBean</w:t>
      </w:r>
      <w:r w:rsidR="00307EC0">
        <w:rPr>
          <w:rFonts w:ascii="微软雅黑" w:eastAsia="微软雅黑" w:hAnsi="微软雅黑" w:hint="eastAsia"/>
        </w:rPr>
        <w:t>,</w:t>
      </w:r>
      <w:r w:rsidRPr="00210A8E">
        <w:rPr>
          <w:rFonts w:ascii="微软雅黑" w:eastAsia="微软雅黑" w:hAnsi="微软雅黑" w:hint="eastAsia"/>
        </w:rPr>
        <w:t>结合xml语言实现系统各模块功能的结合及实现。</w:t>
      </w:r>
    </w:p>
    <w:p w14:paraId="3CBF0BF0" w14:textId="77777777" w:rsidR="00210A8E" w:rsidRPr="00210A8E" w:rsidRDefault="00210A8E" w:rsidP="00210A8E"/>
    <w:p w14:paraId="0839BD73" w14:textId="77777777" w:rsidR="00210A8E" w:rsidRPr="0084036C" w:rsidRDefault="0084036C" w:rsidP="0084036C">
      <w:pPr>
        <w:pStyle w:val="1"/>
        <w:rPr>
          <w:rFonts w:ascii="微软雅黑" w:eastAsia="微软雅黑" w:hAnsi="微软雅黑"/>
        </w:rPr>
      </w:pPr>
      <w:bookmarkStart w:id="12" w:name="_Toc13005908"/>
      <w:r>
        <w:rPr>
          <w:rFonts w:ascii="微软雅黑" w:eastAsia="微软雅黑" w:hAnsi="微软雅黑"/>
        </w:rPr>
        <w:t>4</w:t>
      </w:r>
      <w:r w:rsidR="00210A8E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详细</w:t>
      </w:r>
      <w:r w:rsidR="00210A8E">
        <w:rPr>
          <w:rFonts w:ascii="微软雅黑" w:eastAsia="微软雅黑" w:hAnsi="微软雅黑" w:hint="eastAsia"/>
        </w:rPr>
        <w:t>设计</w:t>
      </w:r>
      <w:bookmarkEnd w:id="12"/>
    </w:p>
    <w:p w14:paraId="2A258E4A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13" w:name="_Toc13005909"/>
      <w:r>
        <w:rPr>
          <w:rFonts w:ascii="微软雅黑" w:eastAsia="微软雅黑" w:hAnsi="微软雅黑"/>
        </w:rPr>
        <w:t>4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/>
        </w:rPr>
        <w:t xml:space="preserve"> </w:t>
      </w:r>
      <w:r w:rsidRPr="00A36045">
        <w:rPr>
          <w:rFonts w:ascii="微软雅黑" w:eastAsia="微软雅黑" w:hAnsi="微软雅黑" w:hint="eastAsia"/>
        </w:rPr>
        <w:t>逻辑结构设计</w:t>
      </w:r>
      <w:bookmarkEnd w:id="13"/>
    </w:p>
    <w:p w14:paraId="7DD0787B" w14:textId="77777777" w:rsidR="006E1179" w:rsidRDefault="006E1179" w:rsidP="006E1179">
      <w:pPr>
        <w:ind w:firstLineChars="200" w:firstLine="420"/>
        <w:rPr>
          <w:rFonts w:ascii="微软雅黑" w:eastAsia="微软雅黑" w:hAnsi="微软雅黑"/>
        </w:rPr>
      </w:pPr>
      <w:r w:rsidRPr="006E1179">
        <w:rPr>
          <w:rFonts w:ascii="微软雅黑" w:eastAsia="微软雅黑" w:hAnsi="微软雅黑" w:hint="eastAsia"/>
        </w:rPr>
        <w:t>整个系统各实体可以用以下关系来表示（其中主键</w:t>
      </w:r>
      <w:r w:rsidR="002849EC">
        <w:rPr>
          <w:rFonts w:ascii="微软雅黑" w:eastAsia="微软雅黑" w:hAnsi="微软雅黑" w:hint="eastAsia"/>
        </w:rPr>
        <w:t>放在前部</w:t>
      </w:r>
      <w:r w:rsidRPr="006E1179">
        <w:rPr>
          <w:rFonts w:ascii="微软雅黑" w:eastAsia="微软雅黑" w:hAnsi="微软雅黑" w:hint="eastAsia"/>
        </w:rPr>
        <w:t>用</w:t>
      </w:r>
      <w:r w:rsidR="007F1AE3">
        <w:rPr>
          <w:rFonts w:ascii="微软雅黑" w:eastAsia="微软雅黑" w:hAnsi="微软雅黑" w:hint="eastAsia"/>
        </w:rPr>
        <w:t>英文</w:t>
      </w:r>
      <w:r w:rsidR="0032743D">
        <w:rPr>
          <w:rFonts w:ascii="微软雅黑" w:eastAsia="微软雅黑" w:hAnsi="微软雅黑" w:hint="eastAsia"/>
        </w:rPr>
        <w:t>粗体</w:t>
      </w:r>
      <w:r w:rsidR="00307EC0">
        <w:rPr>
          <w:rFonts w:ascii="微软雅黑" w:eastAsia="微软雅黑" w:hAnsi="微软雅黑" w:hint="eastAsia"/>
        </w:rPr>
        <w:t>,</w:t>
      </w:r>
      <w:r w:rsidR="0032743D">
        <w:rPr>
          <w:rFonts w:ascii="微软雅黑" w:eastAsia="微软雅黑" w:hAnsi="微软雅黑" w:hint="eastAsia"/>
        </w:rPr>
        <w:t>外键</w:t>
      </w:r>
      <w:r w:rsidR="002849EC">
        <w:rPr>
          <w:rFonts w:ascii="微软雅黑" w:eastAsia="微软雅黑" w:hAnsi="微软雅黑" w:hint="eastAsia"/>
        </w:rPr>
        <w:t>放在尾部</w:t>
      </w:r>
      <w:r w:rsidR="0032743D">
        <w:rPr>
          <w:rFonts w:ascii="微软雅黑" w:eastAsia="微软雅黑" w:hAnsi="微软雅黑" w:hint="eastAsia"/>
        </w:rPr>
        <w:t>用英文</w:t>
      </w:r>
      <w:r w:rsidR="005903FE">
        <w:rPr>
          <w:rFonts w:ascii="微软雅黑" w:eastAsia="微软雅黑" w:hAnsi="微软雅黑" w:hint="eastAsia"/>
        </w:rPr>
        <w:t>斜体</w:t>
      </w:r>
      <w:r w:rsidRPr="006E1179">
        <w:rPr>
          <w:rFonts w:ascii="微软雅黑" w:eastAsia="微软雅黑" w:hAnsi="微软雅黑" w:hint="eastAsia"/>
        </w:rPr>
        <w:t>表示）</w:t>
      </w:r>
    </w:p>
    <w:p w14:paraId="41AB1173" w14:textId="77777777" w:rsidR="00B34708" w:rsidRPr="00307EC0" w:rsidRDefault="00B34708" w:rsidP="00B448EE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用户信息表(</w:t>
      </w:r>
      <w:r w:rsidR="0096604E" w:rsidRPr="00307EC0">
        <w:rPr>
          <w:rFonts w:ascii="等线" w:eastAsia="等线" w:hAnsi="等线" w:hint="eastAsia"/>
        </w:rPr>
        <w:t xml:space="preserve"> </w:t>
      </w:r>
      <w:r w:rsidRPr="00307EC0">
        <w:rPr>
          <w:rFonts w:ascii="等线" w:eastAsia="等线" w:hAnsi="等线" w:hint="eastAsia"/>
          <w:b/>
        </w:rPr>
        <w:t>user_id,</w:t>
      </w:r>
      <w:r w:rsidRPr="00307EC0">
        <w:rPr>
          <w:rFonts w:ascii="等线" w:eastAsia="等线" w:hAnsi="等线"/>
        </w:rPr>
        <w:t xml:space="preserve"> </w:t>
      </w:r>
      <w:r w:rsidR="007F1AE3" w:rsidRPr="00307EC0">
        <w:rPr>
          <w:rFonts w:ascii="等线" w:eastAsia="等线" w:hAnsi="等线" w:hint="eastAsia"/>
        </w:rPr>
        <w:t>用户名</w:t>
      </w:r>
      <w:r w:rsidR="00B448EE" w:rsidRPr="00307EC0">
        <w:rPr>
          <w:rFonts w:ascii="等线" w:eastAsia="等线" w:hAnsi="等线" w:hint="eastAsia"/>
        </w:rPr>
        <w:t>,</w:t>
      </w:r>
      <w:r w:rsidR="007F1AE3" w:rsidRPr="00307EC0">
        <w:rPr>
          <w:rFonts w:ascii="等线" w:eastAsia="等线" w:hAnsi="等线" w:hint="eastAsia"/>
        </w:rPr>
        <w:t>密码</w:t>
      </w:r>
      <w:r w:rsidR="00B448EE" w:rsidRPr="00307EC0">
        <w:rPr>
          <w:rFonts w:ascii="等线" w:eastAsia="等线" w:hAnsi="等线" w:hint="eastAsia"/>
        </w:rPr>
        <w:t>,</w:t>
      </w:r>
      <w:r w:rsidR="00D82EFC" w:rsidRPr="00307EC0">
        <w:rPr>
          <w:rFonts w:ascii="等线" w:eastAsia="等线" w:hAnsi="等线" w:hint="eastAsia"/>
        </w:rPr>
        <w:t>区分</w:t>
      </w:r>
      <w:r w:rsidR="00492F6E" w:rsidRPr="00307EC0">
        <w:rPr>
          <w:rFonts w:ascii="等线" w:eastAsia="等线" w:hAnsi="等线" w:hint="eastAsia"/>
        </w:rPr>
        <w:t>标签</w:t>
      </w:r>
      <w:r w:rsidR="00B448EE" w:rsidRPr="00307EC0">
        <w:rPr>
          <w:rFonts w:ascii="等线" w:eastAsia="等线" w:hAnsi="等线" w:hint="eastAsia"/>
        </w:rPr>
        <w:t>,用户性别,用户电话,用户电子邮件,用户地址,头像</w:t>
      </w:r>
      <w:r w:rsidRPr="00307EC0">
        <w:rPr>
          <w:rFonts w:ascii="等线" w:eastAsia="等线" w:hAnsi="等线" w:hint="eastAsia"/>
        </w:rPr>
        <w:t>)</w:t>
      </w:r>
    </w:p>
    <w:p w14:paraId="5AC951E7" w14:textId="77777777" w:rsidR="0096604E" w:rsidRPr="00307EC0" w:rsidRDefault="0096604E" w:rsidP="003A06CE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景点信息表(</w:t>
      </w:r>
      <w:r w:rsidRPr="00307EC0">
        <w:rPr>
          <w:rFonts w:ascii="等线" w:eastAsia="等线" w:hAnsi="等线" w:hint="eastAsia"/>
          <w:b/>
        </w:rPr>
        <w:t>attract</w:t>
      </w:r>
      <w:r w:rsidRPr="00307EC0">
        <w:rPr>
          <w:rFonts w:ascii="等线" w:eastAsia="等线" w:hAnsi="等线"/>
          <w:b/>
        </w:rPr>
        <w:t>_ID</w:t>
      </w:r>
      <w:r w:rsidR="0038204F" w:rsidRPr="00307EC0">
        <w:rPr>
          <w:rFonts w:ascii="等线" w:eastAsia="等线" w:hAnsi="等线"/>
        </w:rPr>
        <w:t xml:space="preserve">, </w:t>
      </w:r>
      <w:r w:rsidR="00CE5275" w:rsidRPr="00307EC0">
        <w:rPr>
          <w:rFonts w:ascii="等线" w:eastAsia="等线" w:hAnsi="等线" w:hint="eastAsia"/>
        </w:rPr>
        <w:t>景点名字</w:t>
      </w:r>
      <w:r w:rsidR="0038204F" w:rsidRPr="00307EC0">
        <w:rPr>
          <w:rFonts w:ascii="等线" w:eastAsia="等线" w:hAnsi="等线"/>
        </w:rPr>
        <w:t xml:space="preserve">, </w:t>
      </w:r>
      <w:r w:rsidR="00CE5275" w:rsidRPr="00307EC0">
        <w:rPr>
          <w:rFonts w:ascii="等线" w:eastAsia="等线" w:hAnsi="等线" w:hint="eastAsia"/>
        </w:rPr>
        <w:t>地理位置,电话</w:t>
      </w:r>
      <w:r w:rsidR="0038204F" w:rsidRPr="00307EC0">
        <w:rPr>
          <w:rFonts w:ascii="等线" w:eastAsia="等线" w:hAnsi="等线"/>
        </w:rPr>
        <w:t xml:space="preserve">, </w:t>
      </w:r>
      <w:r w:rsidR="00CE5275" w:rsidRPr="00307EC0">
        <w:rPr>
          <w:rFonts w:ascii="等线" w:eastAsia="等线" w:hAnsi="等线" w:hint="eastAsia"/>
        </w:rPr>
        <w:t>邮箱</w:t>
      </w:r>
      <w:r w:rsidR="0038204F" w:rsidRPr="00307EC0">
        <w:rPr>
          <w:rFonts w:ascii="等线" w:eastAsia="等线" w:hAnsi="等线"/>
        </w:rPr>
        <w:t xml:space="preserve">, </w:t>
      </w:r>
      <w:r w:rsidRPr="00307EC0">
        <w:rPr>
          <w:rFonts w:ascii="等线" w:eastAsia="等线" w:hAnsi="等线" w:hint="eastAsia"/>
        </w:rPr>
        <w:t>等级</w:t>
      </w:r>
      <w:r w:rsidR="00B448EE" w:rsidRPr="00307EC0">
        <w:rPr>
          <w:rFonts w:ascii="等线" w:eastAsia="等线" w:hAnsi="等线" w:hint="eastAsia"/>
        </w:rPr>
        <w:t>,</w:t>
      </w:r>
      <w:r w:rsidR="00D82EFC" w:rsidRPr="00307EC0">
        <w:rPr>
          <w:rFonts w:ascii="等线" w:eastAsia="等线" w:hAnsi="等线" w:hint="eastAsia"/>
        </w:rPr>
        <w:t>门票价格</w:t>
      </w:r>
      <w:r w:rsidR="0038204F" w:rsidRPr="00307EC0">
        <w:rPr>
          <w:rFonts w:ascii="等线" w:eastAsia="等线" w:hAnsi="等线"/>
        </w:rPr>
        <w:t xml:space="preserve">, </w:t>
      </w:r>
      <w:r w:rsidRPr="00307EC0">
        <w:rPr>
          <w:rFonts w:ascii="等线" w:eastAsia="等线" w:hAnsi="等线" w:hint="eastAsia"/>
        </w:rPr>
        <w:t>点赞数</w:t>
      </w:r>
      <w:r w:rsidR="0038204F" w:rsidRPr="00307EC0">
        <w:rPr>
          <w:rFonts w:ascii="等线" w:eastAsia="等线" w:hAnsi="等线"/>
        </w:rPr>
        <w:t>,</w:t>
      </w:r>
      <w:r w:rsidR="00D82EFC" w:rsidRPr="00307EC0">
        <w:rPr>
          <w:rFonts w:ascii="等线" w:eastAsia="等线" w:hAnsi="等线" w:hint="eastAsia"/>
        </w:rPr>
        <w:t>浏览量</w:t>
      </w:r>
      <w:r w:rsidR="0038204F" w:rsidRPr="00307EC0">
        <w:rPr>
          <w:rFonts w:ascii="等线" w:eastAsia="等线" w:hAnsi="等线"/>
        </w:rPr>
        <w:t>,</w:t>
      </w:r>
      <w:r w:rsidR="0038204F" w:rsidRPr="00307EC0">
        <w:rPr>
          <w:rFonts w:ascii="等线" w:eastAsia="等线" w:hAnsi="等线" w:hint="eastAsia"/>
        </w:rPr>
        <w:t>推荐游玩时间</w:t>
      </w:r>
      <w:r w:rsidR="0038204F" w:rsidRPr="00307EC0">
        <w:rPr>
          <w:rFonts w:ascii="等线" w:eastAsia="等线" w:hAnsi="等线"/>
        </w:rPr>
        <w:t xml:space="preserve">, </w:t>
      </w:r>
      <w:r w:rsidR="00D82EFC" w:rsidRPr="00307EC0">
        <w:rPr>
          <w:rFonts w:ascii="等线" w:eastAsia="等线" w:hAnsi="等线" w:hint="eastAsia"/>
          <w:i/>
        </w:rPr>
        <w:t>image</w:t>
      </w:r>
      <w:r w:rsidR="00307EC0">
        <w:rPr>
          <w:rFonts w:ascii="等线" w:eastAsia="等线" w:hAnsi="等线" w:hint="eastAsia"/>
          <w:i/>
        </w:rPr>
        <w:t>_ID)</w:t>
      </w:r>
    </w:p>
    <w:p w14:paraId="7857DEAF" w14:textId="77777777" w:rsidR="00815E92" w:rsidRPr="00307EC0" w:rsidRDefault="003C5712" w:rsidP="003A06CE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评价信息表</w:t>
      </w:r>
      <w:r w:rsidR="00815E92" w:rsidRPr="00307EC0">
        <w:rPr>
          <w:rFonts w:ascii="等线" w:eastAsia="等线" w:hAnsi="等线"/>
        </w:rPr>
        <w:t>(</w:t>
      </w:r>
      <w:r w:rsidR="00815E92" w:rsidRPr="00307EC0">
        <w:rPr>
          <w:rFonts w:ascii="等线" w:eastAsia="等线" w:hAnsi="等线" w:hint="eastAsia"/>
          <w:b/>
        </w:rPr>
        <w:t>c</w:t>
      </w:r>
      <w:r w:rsidR="00815E92" w:rsidRPr="00307EC0">
        <w:rPr>
          <w:rFonts w:ascii="等线" w:eastAsia="等线" w:hAnsi="等线"/>
          <w:b/>
        </w:rPr>
        <w:t>omment_ID</w:t>
      </w:r>
      <w:r w:rsidR="00B448EE" w:rsidRPr="00307EC0">
        <w:rPr>
          <w:rFonts w:ascii="等线" w:eastAsia="等线" w:hAnsi="等线" w:hint="eastAsia"/>
        </w:rPr>
        <w:t>,</w:t>
      </w:r>
      <w:r w:rsidR="00365554" w:rsidRPr="00307EC0">
        <w:rPr>
          <w:rFonts w:ascii="等线" w:eastAsia="等线" w:hAnsi="等线" w:hint="eastAsia"/>
        </w:rPr>
        <w:t>支持与否</w:t>
      </w:r>
      <w:r w:rsidR="00B448EE" w:rsidRPr="00307EC0">
        <w:rPr>
          <w:rFonts w:ascii="等线" w:eastAsia="等线" w:hAnsi="等线" w:hint="eastAsia"/>
        </w:rPr>
        <w:t>,</w:t>
      </w:r>
      <w:r w:rsidR="00815E92" w:rsidRPr="00307EC0">
        <w:rPr>
          <w:rFonts w:ascii="等线" w:eastAsia="等线" w:hAnsi="等线" w:hint="eastAsia"/>
        </w:rPr>
        <w:t>内容</w:t>
      </w:r>
      <w:r w:rsidR="00E15A02" w:rsidRPr="00307EC0">
        <w:rPr>
          <w:rFonts w:ascii="等线" w:eastAsia="等线" w:hAnsi="等线"/>
        </w:rPr>
        <w:t>,</w:t>
      </w:r>
      <w:r w:rsidR="00365554" w:rsidRPr="00307EC0">
        <w:rPr>
          <w:rFonts w:ascii="等线" w:eastAsia="等线" w:hAnsi="等线" w:hint="eastAsia"/>
          <w:i/>
        </w:rPr>
        <w:t>user</w:t>
      </w:r>
      <w:r w:rsidR="00365554" w:rsidRPr="00307EC0">
        <w:rPr>
          <w:rFonts w:ascii="等线" w:eastAsia="等线" w:hAnsi="等线"/>
          <w:i/>
        </w:rPr>
        <w:t>_id</w:t>
      </w:r>
      <w:r w:rsidR="00365554" w:rsidRPr="00307EC0">
        <w:rPr>
          <w:rFonts w:ascii="等线" w:eastAsia="等线" w:hAnsi="等线" w:hint="eastAsia"/>
        </w:rPr>
        <w:t>,</w:t>
      </w:r>
      <w:r w:rsidR="00365554" w:rsidRPr="00307EC0">
        <w:rPr>
          <w:rFonts w:ascii="等线" w:eastAsia="等线" w:hAnsi="等线" w:hint="eastAsia"/>
          <w:i/>
        </w:rPr>
        <w:t>attract</w:t>
      </w:r>
      <w:r w:rsidR="00365554" w:rsidRPr="00307EC0">
        <w:rPr>
          <w:rFonts w:ascii="等线" w:eastAsia="等线" w:hAnsi="等线"/>
          <w:i/>
        </w:rPr>
        <w:t>_id</w:t>
      </w:r>
      <w:r w:rsidR="00815E92" w:rsidRPr="00307EC0">
        <w:rPr>
          <w:rFonts w:ascii="等线" w:eastAsia="等线" w:hAnsi="等线"/>
        </w:rPr>
        <w:t>)</w:t>
      </w:r>
    </w:p>
    <w:p w14:paraId="5E06E29F" w14:textId="77777777" w:rsidR="001D1143" w:rsidRPr="00307EC0" w:rsidRDefault="001D1143" w:rsidP="00F67CE8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图片信息表</w:t>
      </w:r>
      <w:r w:rsidR="00365554" w:rsidRPr="00307EC0">
        <w:rPr>
          <w:rFonts w:ascii="等线" w:eastAsia="等线" w:hAnsi="等线"/>
        </w:rPr>
        <w:t>(</w:t>
      </w:r>
      <w:r w:rsidRPr="00307EC0">
        <w:rPr>
          <w:rFonts w:ascii="等线" w:eastAsia="等线" w:hAnsi="等线" w:hint="eastAsia"/>
          <w:b/>
        </w:rPr>
        <w:t>image</w:t>
      </w:r>
      <w:r w:rsidRPr="00307EC0">
        <w:rPr>
          <w:rFonts w:ascii="等线" w:eastAsia="等线" w:hAnsi="等线"/>
          <w:b/>
        </w:rPr>
        <w:t>_</w:t>
      </w:r>
      <w:r w:rsidRPr="00307EC0">
        <w:rPr>
          <w:rFonts w:ascii="等线" w:eastAsia="等线" w:hAnsi="等线" w:hint="eastAsia"/>
          <w:b/>
        </w:rPr>
        <w:t>ID</w:t>
      </w:r>
      <w:r w:rsidR="00B448EE" w:rsidRPr="00307EC0">
        <w:rPr>
          <w:rFonts w:ascii="等线" w:eastAsia="等线" w:hAnsi="等线" w:hint="eastAsia"/>
        </w:rPr>
        <w:t>,</w:t>
      </w:r>
      <w:r w:rsidR="00941495" w:rsidRPr="00307EC0">
        <w:rPr>
          <w:rFonts w:ascii="等线" w:eastAsia="等线" w:hAnsi="等线" w:hint="eastAsia"/>
        </w:rPr>
        <w:t>图片位置</w:t>
      </w:r>
      <w:r w:rsidR="00307EC0" w:rsidRPr="00307EC0">
        <w:rPr>
          <w:rFonts w:ascii="等线" w:eastAsia="等线" w:hAnsi="等线" w:hint="eastAsia"/>
        </w:rPr>
        <w:t>,</w:t>
      </w:r>
      <w:r w:rsidRPr="00307EC0">
        <w:rPr>
          <w:rFonts w:ascii="等线" w:eastAsia="等线" w:hAnsi="等线"/>
          <w:i/>
        </w:rPr>
        <w:t>attract_ID</w:t>
      </w:r>
      <w:r w:rsidR="00FF30DD" w:rsidRPr="00307EC0">
        <w:rPr>
          <w:rFonts w:ascii="等线" w:eastAsia="等线" w:hAnsi="等线" w:hint="eastAsia"/>
        </w:rPr>
        <w:t>)</w:t>
      </w:r>
      <w:r w:rsidR="007F1AE3" w:rsidRPr="00307EC0">
        <w:rPr>
          <w:rFonts w:ascii="等线" w:eastAsia="等线" w:hAnsi="等线" w:hint="eastAsia"/>
        </w:rPr>
        <w:t>·</w:t>
      </w:r>
    </w:p>
    <w:p w14:paraId="4930E220" w14:textId="77777777" w:rsidR="00185F40" w:rsidRPr="00307EC0" w:rsidRDefault="00185F40" w:rsidP="00F67CE8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标签信息表(</w:t>
      </w:r>
      <w:r w:rsidRPr="00307EC0">
        <w:rPr>
          <w:rFonts w:ascii="等线" w:eastAsia="等线" w:hAnsi="等线" w:hint="eastAsia"/>
          <w:b/>
        </w:rPr>
        <w:t>l</w:t>
      </w:r>
      <w:r w:rsidRPr="00307EC0">
        <w:rPr>
          <w:rFonts w:ascii="等线" w:eastAsia="等线" w:hAnsi="等线"/>
          <w:b/>
        </w:rPr>
        <w:t>able_ID</w:t>
      </w:r>
      <w:r w:rsidR="00307EC0" w:rsidRPr="00307EC0">
        <w:rPr>
          <w:rFonts w:ascii="等线" w:eastAsia="等线" w:hAnsi="等线" w:hint="eastAsia"/>
          <w:b/>
        </w:rPr>
        <w:t>,</w:t>
      </w:r>
      <w:r w:rsidR="00B140D2" w:rsidRPr="00307EC0">
        <w:rPr>
          <w:rFonts w:ascii="等线" w:eastAsia="等线" w:hAnsi="等线" w:hint="eastAsia"/>
        </w:rPr>
        <w:t>标签信息,</w:t>
      </w:r>
      <w:r w:rsidR="00B140D2" w:rsidRPr="00307EC0">
        <w:rPr>
          <w:rFonts w:ascii="等线" w:eastAsia="等线" w:hAnsi="等线" w:hint="eastAsia"/>
          <w:i/>
        </w:rPr>
        <w:t>attract</w:t>
      </w:r>
      <w:r w:rsidR="00B140D2" w:rsidRPr="00307EC0">
        <w:rPr>
          <w:rFonts w:ascii="等线" w:eastAsia="等线" w:hAnsi="等线"/>
          <w:i/>
        </w:rPr>
        <w:t>_ID</w:t>
      </w:r>
      <w:r w:rsidRPr="00307EC0">
        <w:rPr>
          <w:rFonts w:ascii="等线" w:eastAsia="等线" w:hAnsi="等线" w:hint="eastAsia"/>
        </w:rPr>
        <w:t>)</w:t>
      </w:r>
    </w:p>
    <w:p w14:paraId="735FC2D5" w14:textId="77777777" w:rsidR="00B140D2" w:rsidRPr="00307EC0" w:rsidRDefault="00B140D2" w:rsidP="00B140D2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t>聊天信息表(</w:t>
      </w:r>
      <w:r w:rsidRPr="00307EC0">
        <w:rPr>
          <w:rFonts w:ascii="等线" w:eastAsia="等线" w:hAnsi="等线" w:hint="eastAsia"/>
          <w:b/>
        </w:rPr>
        <w:t>char</w:t>
      </w:r>
      <w:r w:rsidRPr="00307EC0">
        <w:rPr>
          <w:rFonts w:ascii="等线" w:eastAsia="等线" w:hAnsi="等线"/>
          <w:b/>
        </w:rPr>
        <w:t>_ID</w:t>
      </w:r>
      <w:r w:rsidR="00307EC0" w:rsidRPr="00307EC0">
        <w:rPr>
          <w:rFonts w:ascii="等线" w:eastAsia="等线" w:hAnsi="等线" w:hint="eastAsia"/>
        </w:rPr>
        <w:t>,</w:t>
      </w:r>
      <w:r w:rsidRPr="00307EC0">
        <w:rPr>
          <w:rFonts w:ascii="等线" w:eastAsia="等线" w:hAnsi="等线" w:hint="eastAsia"/>
        </w:rPr>
        <w:t>信息</w:t>
      </w:r>
      <w:r w:rsidR="00307EC0" w:rsidRPr="00307EC0">
        <w:rPr>
          <w:rFonts w:ascii="等线" w:eastAsia="等线" w:hAnsi="等线" w:hint="eastAsia"/>
        </w:rPr>
        <w:t>,</w:t>
      </w:r>
      <w:r w:rsidRPr="00307EC0">
        <w:rPr>
          <w:rFonts w:ascii="等线" w:eastAsia="等线" w:hAnsi="等线" w:hint="eastAsia"/>
        </w:rPr>
        <w:t>时间</w:t>
      </w:r>
      <w:r w:rsidR="00307EC0" w:rsidRPr="00307EC0">
        <w:rPr>
          <w:rFonts w:ascii="等线" w:eastAsia="等线" w:hAnsi="等线" w:hint="eastAsia"/>
        </w:rPr>
        <w:t xml:space="preserve">, </w:t>
      </w:r>
      <w:r w:rsidR="00307EC0" w:rsidRPr="00307EC0">
        <w:rPr>
          <w:rFonts w:ascii="等线" w:eastAsia="等线" w:hAnsi="等线" w:hint="eastAsia"/>
          <w:i/>
        </w:rPr>
        <w:t>attract</w:t>
      </w:r>
      <w:r w:rsidR="00307EC0" w:rsidRPr="00307EC0">
        <w:rPr>
          <w:rFonts w:ascii="等线" w:eastAsia="等线" w:hAnsi="等线"/>
          <w:i/>
        </w:rPr>
        <w:t>_ID</w:t>
      </w:r>
      <w:r w:rsidR="00307EC0" w:rsidRPr="00307EC0">
        <w:rPr>
          <w:rFonts w:ascii="等线" w:eastAsia="等线" w:hAnsi="等线" w:hint="eastAsia"/>
          <w:i/>
        </w:rPr>
        <w:t>,user</w:t>
      </w:r>
      <w:r w:rsidR="00307EC0" w:rsidRPr="00307EC0">
        <w:rPr>
          <w:rFonts w:ascii="等线" w:eastAsia="等线" w:hAnsi="等线"/>
          <w:i/>
        </w:rPr>
        <w:t>_ID</w:t>
      </w:r>
      <w:r w:rsidR="00307EC0" w:rsidRPr="00307EC0">
        <w:rPr>
          <w:rFonts w:ascii="等线" w:eastAsia="等线" w:hAnsi="等线" w:hint="eastAsia"/>
        </w:rPr>
        <w:t>,</w:t>
      </w:r>
      <w:r w:rsidRPr="00307EC0">
        <w:rPr>
          <w:rFonts w:ascii="等线" w:eastAsia="等线" w:hAnsi="等线" w:hint="eastAsia"/>
        </w:rPr>
        <w:t>)</w:t>
      </w:r>
    </w:p>
    <w:p w14:paraId="3BC26415" w14:textId="77777777" w:rsidR="00307EC0" w:rsidRPr="00307EC0" w:rsidRDefault="00307EC0" w:rsidP="00307EC0">
      <w:pPr>
        <w:pStyle w:val="ac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307EC0">
        <w:rPr>
          <w:rFonts w:ascii="等线" w:eastAsia="等线" w:hAnsi="等线" w:hint="eastAsia"/>
        </w:rPr>
        <w:lastRenderedPageBreak/>
        <w:t>论坛信息表(</w:t>
      </w:r>
      <w:r w:rsidRPr="00307EC0">
        <w:rPr>
          <w:rFonts w:ascii="等线" w:eastAsia="等线" w:hAnsi="等线" w:hint="eastAsia"/>
          <w:b/>
        </w:rPr>
        <w:t>f</w:t>
      </w:r>
      <w:r w:rsidRPr="00307EC0">
        <w:rPr>
          <w:rFonts w:ascii="等线" w:eastAsia="等线" w:hAnsi="等线"/>
          <w:b/>
        </w:rPr>
        <w:t>orum_ID,</w:t>
      </w:r>
      <w:r w:rsidRPr="00307EC0">
        <w:rPr>
          <w:rFonts w:ascii="等线" w:eastAsia="等线" w:hAnsi="等线" w:hint="eastAsia"/>
        </w:rPr>
        <w:t>话题,内容,</w:t>
      </w:r>
      <w:r w:rsidRPr="00307EC0">
        <w:rPr>
          <w:rFonts w:ascii="等线" w:eastAsia="等线" w:hAnsi="等线" w:hint="eastAsia"/>
          <w:i/>
        </w:rPr>
        <w:t>user</w:t>
      </w:r>
      <w:r w:rsidRPr="00307EC0">
        <w:rPr>
          <w:rFonts w:ascii="等线" w:eastAsia="等线" w:hAnsi="等线"/>
          <w:i/>
        </w:rPr>
        <w:t>_ID</w:t>
      </w:r>
      <w:r w:rsidRPr="00307EC0">
        <w:rPr>
          <w:rFonts w:ascii="等线" w:eastAsia="等线" w:hAnsi="等线" w:hint="eastAsia"/>
        </w:rPr>
        <w:t>)</w:t>
      </w:r>
    </w:p>
    <w:p w14:paraId="2B865977" w14:textId="77777777" w:rsidR="00962487" w:rsidRDefault="00962487" w:rsidP="00962487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论坛回复表</w:t>
      </w:r>
      <w:r>
        <w:rPr>
          <w:rFonts w:hint="eastAsia"/>
        </w:rPr>
        <w:t>(</w:t>
      </w:r>
      <w:r w:rsidRPr="00962487">
        <w:rPr>
          <w:b/>
        </w:rPr>
        <w:t>answer_ID</w:t>
      </w:r>
      <w:r w:rsidR="005E7DC1">
        <w:rPr>
          <w:rFonts w:hint="eastAsia"/>
        </w:rPr>
        <w:t>,</w:t>
      </w:r>
      <w:r w:rsidR="00637EB5">
        <w:rPr>
          <w:rFonts w:hint="eastAsia"/>
        </w:rPr>
        <w:t>时间</w:t>
      </w:r>
      <w:r w:rsidR="005E7DC1">
        <w:rPr>
          <w:rFonts w:hint="eastAsia"/>
        </w:rPr>
        <w:t>,</w:t>
      </w:r>
      <w:r w:rsidR="00637EB5">
        <w:rPr>
          <w:rFonts w:hint="eastAsia"/>
        </w:rPr>
        <w:t>回复信息</w:t>
      </w:r>
      <w:r w:rsidR="00344CCD">
        <w:rPr>
          <w:rFonts w:hint="eastAsia"/>
        </w:rPr>
        <w:t>,</w:t>
      </w:r>
      <w:r w:rsidR="00344CCD" w:rsidRPr="00962487">
        <w:rPr>
          <w:rFonts w:hint="eastAsia"/>
          <w:i/>
        </w:rPr>
        <w:t>fo</w:t>
      </w:r>
      <w:r w:rsidR="00344CCD" w:rsidRPr="00962487">
        <w:rPr>
          <w:i/>
        </w:rPr>
        <w:t>rum_ID</w:t>
      </w:r>
      <w:r w:rsidR="005E7DC1">
        <w:rPr>
          <w:rFonts w:hint="eastAsia"/>
          <w:i/>
        </w:rPr>
        <w:t>,</w:t>
      </w:r>
      <w:r w:rsidR="00344CCD" w:rsidRPr="00962487">
        <w:rPr>
          <w:rFonts w:hint="eastAsia"/>
          <w:i/>
        </w:rPr>
        <w:t>user</w:t>
      </w:r>
      <w:r w:rsidR="00344CCD" w:rsidRPr="00962487">
        <w:rPr>
          <w:i/>
        </w:rPr>
        <w:t>_ID</w:t>
      </w:r>
      <w:r w:rsidR="005E7DC1">
        <w:rPr>
          <w:rFonts w:hint="eastAsia"/>
        </w:rPr>
        <w:t>,</w:t>
      </w:r>
      <w:r w:rsidR="00074360">
        <w:rPr>
          <w:rFonts w:hint="eastAsia"/>
        </w:rPr>
        <w:t>)</w:t>
      </w:r>
    </w:p>
    <w:p w14:paraId="5C22E9EB" w14:textId="77777777" w:rsidR="00344CCD" w:rsidRDefault="00344CCD" w:rsidP="004264DF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攻略</w:t>
      </w:r>
      <w:r w:rsidR="004264DF">
        <w:rPr>
          <w:rFonts w:hint="eastAsia"/>
        </w:rPr>
        <w:t>信息表</w:t>
      </w:r>
      <w:r w:rsidR="004264DF" w:rsidRPr="004264DF">
        <w:rPr>
          <w:rFonts w:hint="eastAsia"/>
          <w:b/>
        </w:rPr>
        <w:t>(</w:t>
      </w:r>
      <w:r w:rsidRPr="004264DF">
        <w:rPr>
          <w:rFonts w:hint="eastAsia"/>
          <w:b/>
        </w:rPr>
        <w:t>s</w:t>
      </w:r>
      <w:r w:rsidRPr="004264DF">
        <w:rPr>
          <w:b/>
        </w:rPr>
        <w:t>trategy_ID</w:t>
      </w:r>
      <w:r w:rsidR="005E7DC1">
        <w:rPr>
          <w:rFonts w:hint="eastAsia"/>
        </w:rPr>
        <w:t>,</w:t>
      </w:r>
      <w:r>
        <w:rPr>
          <w:rFonts w:hint="eastAsia"/>
        </w:rPr>
        <w:t>主题</w:t>
      </w:r>
      <w:r w:rsidR="005E7DC1">
        <w:rPr>
          <w:rFonts w:hint="eastAsia"/>
        </w:rPr>
        <w:t>,</w:t>
      </w:r>
      <w:r w:rsidR="004264DF">
        <w:rPr>
          <w:rFonts w:hint="eastAsia"/>
        </w:rPr>
        <w:t>内容</w:t>
      </w:r>
      <w:r w:rsidR="005E7DC1">
        <w:rPr>
          <w:rFonts w:hint="eastAsia"/>
        </w:rPr>
        <w:t>,</w:t>
      </w:r>
      <w:r>
        <w:rPr>
          <w:rFonts w:hint="eastAsia"/>
        </w:rPr>
        <w:t>图片存放位置</w:t>
      </w:r>
      <w:r w:rsidR="004264DF">
        <w:rPr>
          <w:rFonts w:hint="eastAsia"/>
        </w:rPr>
        <w:t>,</w:t>
      </w:r>
      <w:r w:rsidR="004264DF" w:rsidRPr="004264DF">
        <w:rPr>
          <w:i/>
        </w:rPr>
        <w:t>a</w:t>
      </w:r>
      <w:r w:rsidR="004264DF" w:rsidRPr="004264DF">
        <w:rPr>
          <w:rFonts w:hint="eastAsia"/>
          <w:i/>
        </w:rPr>
        <w:t>ttract</w:t>
      </w:r>
      <w:r w:rsidR="004264DF" w:rsidRPr="004264DF">
        <w:rPr>
          <w:i/>
        </w:rPr>
        <w:t>_ID</w:t>
      </w:r>
      <w:r w:rsidR="004264DF">
        <w:rPr>
          <w:rFonts w:hint="eastAsia"/>
        </w:rPr>
        <w:t>)</w:t>
      </w:r>
    </w:p>
    <w:p w14:paraId="4274C559" w14:textId="77777777" w:rsidR="008E787C" w:rsidRDefault="004264DF" w:rsidP="0007324E">
      <w:pPr>
        <w:pStyle w:val="ac"/>
        <w:numPr>
          <w:ilvl w:val="0"/>
          <w:numId w:val="15"/>
        </w:numPr>
        <w:ind w:firstLineChars="0"/>
      </w:pPr>
      <w:r>
        <w:rPr>
          <w:rFonts w:ascii="宋体" w:eastAsia="宋体" w:hAnsi="宋体" w:hint="eastAsia"/>
        </w:rPr>
        <w:t>评价信息表(</w:t>
      </w:r>
      <w:r w:rsidRPr="004264DF">
        <w:rPr>
          <w:rFonts w:hint="eastAsia"/>
          <w:b/>
        </w:rPr>
        <w:t>a</w:t>
      </w:r>
      <w:r w:rsidRPr="004264DF">
        <w:rPr>
          <w:b/>
        </w:rPr>
        <w:t>ssessment_ID</w:t>
      </w:r>
      <w:r w:rsidR="005E7DC1">
        <w:rPr>
          <w:rFonts w:hint="eastAsia"/>
        </w:rPr>
        <w:t>,</w:t>
      </w:r>
      <w:r w:rsidRPr="004264DF">
        <w:rPr>
          <w:rFonts w:hint="eastAsia"/>
          <w:i/>
        </w:rPr>
        <w:t>attract</w:t>
      </w:r>
      <w:r w:rsidRPr="004264DF">
        <w:rPr>
          <w:i/>
        </w:rPr>
        <w:t>_ID</w:t>
      </w:r>
      <w:r w:rsidR="005E7DC1">
        <w:rPr>
          <w:rFonts w:hint="eastAsia"/>
          <w:i/>
        </w:rPr>
        <w:t>,</w:t>
      </w:r>
      <w:r w:rsidRPr="004264DF">
        <w:rPr>
          <w:rFonts w:hint="eastAsia"/>
          <w:i/>
        </w:rPr>
        <w:t>user</w:t>
      </w:r>
      <w:r w:rsidRPr="004264DF">
        <w:rPr>
          <w:i/>
        </w:rPr>
        <w:t>_ID</w:t>
      </w:r>
      <w:r>
        <w:rPr>
          <w:rFonts w:hint="eastAsia"/>
        </w:rPr>
        <w:t>,</w:t>
      </w:r>
      <w:r>
        <w:rPr>
          <w:rFonts w:hint="eastAsia"/>
        </w:rPr>
        <w:t>评分</w:t>
      </w:r>
      <w:r w:rsidR="005E7DC1">
        <w:rPr>
          <w:rFonts w:hint="eastAsia"/>
        </w:rPr>
        <w:t>,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14:paraId="14C3AD2B" w14:textId="77777777" w:rsidR="004264DF" w:rsidRPr="002D53EC" w:rsidRDefault="004264DF" w:rsidP="002D53EC">
      <w:pPr>
        <w:pStyle w:val="ac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旅游社团信息表</w:t>
      </w:r>
      <w:r w:rsidR="002D53EC" w:rsidRPr="002D53EC">
        <w:rPr>
          <w:rFonts w:hint="eastAsia"/>
          <w:b/>
        </w:rPr>
        <w:t>(</w:t>
      </w:r>
      <w:r w:rsidR="006565D3">
        <w:rPr>
          <w:rFonts w:hint="eastAsia"/>
          <w:b/>
        </w:rPr>
        <w:t>socie</w:t>
      </w:r>
      <w:r w:rsidRPr="002D53EC">
        <w:rPr>
          <w:rFonts w:hint="eastAsia"/>
          <w:b/>
        </w:rPr>
        <w:t>ty</w:t>
      </w:r>
      <w:r w:rsidRPr="002D53EC">
        <w:rPr>
          <w:b/>
        </w:rPr>
        <w:t>_ID</w:t>
      </w:r>
      <w:r w:rsidR="005E7DC1">
        <w:rPr>
          <w:rFonts w:hint="eastAsia"/>
        </w:rPr>
        <w:t>,</w:t>
      </w:r>
      <w:r w:rsidR="001565AA">
        <w:rPr>
          <w:rFonts w:hint="eastAsia"/>
        </w:rPr>
        <w:t>,</w:t>
      </w:r>
      <w:r w:rsidR="00EB0A2F">
        <w:rPr>
          <w:rFonts w:hint="eastAsia"/>
        </w:rPr>
        <w:t>名字</w:t>
      </w:r>
      <w:r w:rsidR="00C71FA5">
        <w:rPr>
          <w:rFonts w:hint="eastAsia"/>
        </w:rPr>
        <w:t>,</w:t>
      </w:r>
      <w:r w:rsidR="00C71FA5">
        <w:rPr>
          <w:rFonts w:hint="eastAsia"/>
        </w:rPr>
        <w:t>时间</w:t>
      </w:r>
      <w:r w:rsidR="001565AA">
        <w:rPr>
          <w:rFonts w:hint="eastAsia"/>
        </w:rPr>
        <w:t>,</w:t>
      </w:r>
      <w:r>
        <w:rPr>
          <w:rFonts w:hint="eastAsia"/>
        </w:rPr>
        <w:t>描述</w:t>
      </w:r>
      <w:r w:rsidR="005E7DC1">
        <w:rPr>
          <w:rFonts w:hint="eastAsia"/>
        </w:rPr>
        <w:t>,</w:t>
      </w:r>
      <w:r w:rsidRPr="002D53EC">
        <w:rPr>
          <w:i/>
        </w:rPr>
        <w:t>user_ID</w:t>
      </w:r>
      <w:r w:rsidR="002D53EC" w:rsidRPr="002D53EC">
        <w:rPr>
          <w:rFonts w:hint="eastAsia"/>
          <w:i/>
        </w:rPr>
        <w:t>)</w:t>
      </w:r>
    </w:p>
    <w:p w14:paraId="31D70930" w14:textId="77777777" w:rsidR="005F7231" w:rsidRPr="00E969E6" w:rsidRDefault="004264DF" w:rsidP="000863E7">
      <w:pPr>
        <w:pStyle w:val="ac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组团游信息表</w:t>
      </w:r>
      <w:r>
        <w:rPr>
          <w:rFonts w:hint="eastAsia"/>
        </w:rPr>
        <w:t>(</w:t>
      </w:r>
      <w:r w:rsidRPr="002D53EC">
        <w:rPr>
          <w:rFonts w:hint="eastAsia"/>
          <w:b/>
        </w:rPr>
        <w:t>group</w:t>
      </w:r>
      <w:r w:rsidRPr="002D53EC">
        <w:rPr>
          <w:b/>
        </w:rPr>
        <w:t>_ID</w:t>
      </w:r>
      <w:r w:rsidR="00080857">
        <w:rPr>
          <w:rFonts w:hint="eastAsia"/>
        </w:rPr>
        <w:t xml:space="preserve"> , </w:t>
      </w:r>
      <w:r w:rsidR="00080857" w:rsidRPr="002D53EC">
        <w:rPr>
          <w:rFonts w:hint="eastAsia"/>
          <w:i/>
        </w:rPr>
        <w:t>society</w:t>
      </w:r>
      <w:r w:rsidR="00080857" w:rsidRPr="002D53EC">
        <w:rPr>
          <w:i/>
        </w:rPr>
        <w:t>_ID</w:t>
      </w:r>
      <w:r w:rsidR="00E602D9">
        <w:rPr>
          <w:rFonts w:hint="eastAsia"/>
          <w:i/>
        </w:rPr>
        <w:t>,</w:t>
      </w:r>
      <w:r w:rsidR="00E602D9" w:rsidRPr="00E602D9">
        <w:rPr>
          <w:rFonts w:hint="eastAsia"/>
          <w:i/>
        </w:rPr>
        <w:t xml:space="preserve"> </w:t>
      </w:r>
      <w:r w:rsidR="00E602D9" w:rsidRPr="00FC102E">
        <w:rPr>
          <w:rFonts w:hint="eastAsia"/>
          <w:i/>
        </w:rPr>
        <w:t>user</w:t>
      </w:r>
      <w:r w:rsidR="00E602D9" w:rsidRPr="00FC102E">
        <w:rPr>
          <w:i/>
        </w:rPr>
        <w:t>_ID</w:t>
      </w:r>
      <w:r>
        <w:rPr>
          <w:rFonts w:hint="eastAsia"/>
        </w:rPr>
        <w:t>)</w:t>
      </w:r>
    </w:p>
    <w:p w14:paraId="2188439E" w14:textId="77777777" w:rsidR="005F7231" w:rsidRDefault="005F7231" w:rsidP="005F7231">
      <w:pPr>
        <w:pStyle w:val="ac"/>
        <w:ind w:left="720" w:firstLineChars="0" w:firstLine="0"/>
        <w:rPr>
          <w:rFonts w:ascii="宋体" w:eastAsia="宋体" w:hAnsi="宋体"/>
        </w:rPr>
      </w:pPr>
    </w:p>
    <w:p w14:paraId="0396BB53" w14:textId="77777777" w:rsidR="00A36045" w:rsidRPr="00A36045" w:rsidRDefault="00A36045" w:rsidP="00A36045">
      <w:pPr>
        <w:pStyle w:val="2"/>
        <w:rPr>
          <w:rFonts w:ascii="微软雅黑" w:eastAsia="微软雅黑" w:hAnsi="微软雅黑"/>
        </w:rPr>
      </w:pPr>
      <w:bookmarkStart w:id="14" w:name="_Toc13005910"/>
      <w:r>
        <w:rPr>
          <w:rFonts w:ascii="微软雅黑" w:eastAsia="微软雅黑" w:hAnsi="微软雅黑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 w:rsidRPr="00A36045">
        <w:rPr>
          <w:rFonts w:ascii="微软雅黑" w:eastAsia="微软雅黑" w:hAnsi="微软雅黑" w:hint="eastAsia"/>
        </w:rPr>
        <w:t>物理结构设计</w:t>
      </w:r>
      <w:bookmarkEnd w:id="14"/>
    </w:p>
    <w:p w14:paraId="489D1819" w14:textId="77777777" w:rsidR="00A778EF" w:rsidRPr="00A778EF" w:rsidRDefault="0084036C" w:rsidP="00A15B63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5" w:name="_Toc13005911"/>
      <w:r>
        <w:rPr>
          <w:rFonts w:ascii="微软雅黑" w:eastAsia="微软雅黑" w:hAnsi="微软雅黑" w:cs="Times New Roman"/>
          <w:b/>
          <w:bCs/>
          <w:sz w:val="32"/>
          <w:szCs w:val="32"/>
        </w:rPr>
        <w:t>4</w:t>
      </w:r>
      <w:r w:rsidR="006E1179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E1179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.1 </w:t>
      </w:r>
      <w:r w:rsidR="00A778EF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用户</w:t>
      </w:r>
      <w:r w:rsidR="006E117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信息表（</w:t>
      </w:r>
      <w:r w:rsidR="00CE1867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user</w:t>
      </w:r>
      <w:r w:rsidR="006E117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15"/>
    </w:p>
    <w:p w14:paraId="4DB252B8" w14:textId="77777777" w:rsidR="006F4AC0" w:rsidRPr="006F4AC0" w:rsidRDefault="006E1179" w:rsidP="00371CE7">
      <w:pPr>
        <w:ind w:firstLineChars="200" w:firstLine="420"/>
        <w:rPr>
          <w:rFonts w:ascii="微软雅黑" w:eastAsia="微软雅黑" w:hAnsi="微软雅黑"/>
        </w:rPr>
      </w:pPr>
      <w:r w:rsidRPr="006E1179">
        <w:rPr>
          <w:rFonts w:ascii="微软雅黑" w:eastAsia="微软雅黑" w:hAnsi="微软雅黑" w:hint="eastAsia"/>
        </w:rPr>
        <w:t>用于记录</w:t>
      </w:r>
      <w:r w:rsidR="006F4AC0">
        <w:rPr>
          <w:rFonts w:ascii="微软雅黑" w:eastAsia="微软雅黑" w:hAnsi="微软雅黑" w:hint="eastAsia"/>
        </w:rPr>
        <w:t>用户</w:t>
      </w:r>
      <w:r w:rsidRPr="006E1179">
        <w:rPr>
          <w:rFonts w:ascii="微软雅黑" w:eastAsia="微软雅黑" w:hAnsi="微软雅黑" w:hint="eastAsia"/>
        </w:rPr>
        <w:t>的基本信息。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E1179" w14:paraId="74DC753E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1C3C4D" w14:textId="77777777" w:rsidR="006E1179" w:rsidRPr="006E1179" w:rsidRDefault="006E1179" w:rsidP="00541F58">
            <w:pPr>
              <w:jc w:val="center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4F423F8C" w14:textId="77777777" w:rsidR="006E1179" w:rsidRPr="006E1179" w:rsidRDefault="006E1179" w:rsidP="00541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3B8CB514" w14:textId="77777777" w:rsidR="006E1179" w:rsidRPr="006E1179" w:rsidRDefault="006E1179" w:rsidP="00541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200B843A" w14:textId="77777777" w:rsidR="006E1179" w:rsidRPr="006E1179" w:rsidRDefault="006E1179" w:rsidP="00541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E1179" w14:paraId="6DD327FB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8AB300" w14:textId="77777777" w:rsidR="006E1179" w:rsidRPr="006E1179" w:rsidRDefault="00DB5D27" w:rsidP="00541F5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 w:rsidR="00CE1867">
              <w:rPr>
                <w:rFonts w:ascii="微软雅黑" w:eastAsia="微软雅黑" w:hAnsi="微软雅黑"/>
              </w:rPr>
              <w:t>ser_ID</w:t>
            </w:r>
          </w:p>
        </w:tc>
        <w:tc>
          <w:tcPr>
            <w:tcW w:w="1659" w:type="dxa"/>
          </w:tcPr>
          <w:p w14:paraId="0C01DB00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Pr="006E1179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3E3B33DD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0418D37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主键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 w:rsidR="000A3EFA">
              <w:rPr>
                <w:rFonts w:ascii="微软雅黑" w:eastAsia="微软雅黑" w:hAnsi="微软雅黑" w:hint="eastAsia"/>
              </w:rPr>
              <w:t>创建时赋予</w:t>
            </w:r>
          </w:p>
        </w:tc>
      </w:tr>
      <w:tr w:rsidR="006E1179" w14:paraId="54E8068B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8B1C072" w14:textId="77777777" w:rsidR="006E1179" w:rsidRPr="006E1179" w:rsidRDefault="00EF5409" w:rsidP="00541F5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1659" w:type="dxa"/>
          </w:tcPr>
          <w:p w14:paraId="3630ABCF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Pr="006E1179">
              <w:rPr>
                <w:rFonts w:ascii="微软雅黑" w:eastAsia="微软雅黑" w:hAnsi="微软雅黑"/>
              </w:rPr>
              <w:t>(255)</w:t>
            </w:r>
          </w:p>
        </w:tc>
        <w:tc>
          <w:tcPr>
            <w:tcW w:w="1659" w:type="dxa"/>
          </w:tcPr>
          <w:p w14:paraId="043BE83D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9491CF1" w14:textId="77777777" w:rsidR="006E1179" w:rsidRPr="006E1179" w:rsidRDefault="00030DD0" w:rsidP="003B3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6E1179" w:rsidRPr="006E1179">
              <w:rPr>
                <w:rFonts w:ascii="微软雅黑" w:eastAsia="微软雅黑" w:hAnsi="微软雅黑" w:hint="eastAsia"/>
              </w:rPr>
              <w:t>名称（如：2</w:t>
            </w:r>
            <w:r w:rsidR="006E1179" w:rsidRPr="006E1179">
              <w:rPr>
                <w:rFonts w:ascii="微软雅黑" w:eastAsia="微软雅黑" w:hAnsi="微软雅黑"/>
              </w:rPr>
              <w:t>018</w:t>
            </w:r>
            <w:r w:rsidR="006E1179" w:rsidRPr="006E1179">
              <w:rPr>
                <w:rFonts w:ascii="微软雅黑" w:eastAsia="微软雅黑" w:hAnsi="微软雅黑" w:hint="eastAsia"/>
              </w:rPr>
              <w:t>年《信号与系统》试卷）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 w:rsidR="000A3EFA" w:rsidRPr="006E1179">
              <w:rPr>
                <w:rFonts w:ascii="微软雅黑" w:eastAsia="微软雅黑" w:hAnsi="微软雅黑" w:hint="eastAsia"/>
              </w:rPr>
              <w:t>创建</w:t>
            </w:r>
            <w:r w:rsidR="000A3EFA">
              <w:rPr>
                <w:rFonts w:ascii="微软雅黑" w:eastAsia="微软雅黑" w:hAnsi="微软雅黑" w:hint="eastAsia"/>
              </w:rPr>
              <w:t>时赋值</w:t>
            </w:r>
          </w:p>
        </w:tc>
      </w:tr>
      <w:tr w:rsidR="006E1179" w14:paraId="026F899B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4FD6CA" w14:textId="77777777" w:rsidR="006E1179" w:rsidRPr="006E1179" w:rsidRDefault="00832B01" w:rsidP="00541F5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659" w:type="dxa"/>
          </w:tcPr>
          <w:p w14:paraId="65EFEA7B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d</w:t>
            </w:r>
            <w:r w:rsidRPr="006E1179">
              <w:rPr>
                <w:rFonts w:ascii="微软雅黑" w:eastAsia="微软雅黑" w:hAnsi="微软雅黑"/>
              </w:rPr>
              <w:t>atetime</w:t>
            </w:r>
          </w:p>
        </w:tc>
        <w:tc>
          <w:tcPr>
            <w:tcW w:w="1659" w:type="dxa"/>
          </w:tcPr>
          <w:p w14:paraId="40036E7D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5EB28A46" w14:textId="77777777" w:rsidR="006E1179" w:rsidRPr="006E1179" w:rsidRDefault="000A3EFA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6E1179" w:rsidRPr="006E1179">
              <w:rPr>
                <w:rFonts w:ascii="微软雅黑" w:eastAsia="微软雅黑" w:hAnsi="微软雅黑" w:hint="eastAsia"/>
              </w:rPr>
              <w:t>创建</w:t>
            </w:r>
            <w:r>
              <w:rPr>
                <w:rFonts w:ascii="微软雅黑" w:eastAsia="微软雅黑" w:hAnsi="微软雅黑" w:hint="eastAsia"/>
              </w:rPr>
              <w:t>时赋值</w:t>
            </w:r>
          </w:p>
        </w:tc>
      </w:tr>
      <w:tr w:rsidR="006E1179" w14:paraId="453FFABC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BFEC18C" w14:textId="77777777" w:rsidR="006E1179" w:rsidRPr="006E1179" w:rsidRDefault="006F4AC0" w:rsidP="00541F5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区分标签</w:t>
            </w:r>
          </w:p>
        </w:tc>
        <w:tc>
          <w:tcPr>
            <w:tcW w:w="1659" w:type="dxa"/>
          </w:tcPr>
          <w:p w14:paraId="4753E137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i</w:t>
            </w:r>
            <w:r w:rsidRPr="006E1179"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1659" w:type="dxa"/>
          </w:tcPr>
          <w:p w14:paraId="77F3E524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2AA95C1" w14:textId="77777777" w:rsidR="006E1179" w:rsidRPr="006E1179" w:rsidRDefault="006F4AC0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区分</w:t>
            </w:r>
            <w:r w:rsidR="001544EA">
              <w:rPr>
                <w:rFonts w:ascii="微软雅黑" w:eastAsia="微软雅黑" w:hAnsi="微软雅黑" w:hint="eastAsia"/>
              </w:rPr>
              <w:t>管理员与普通用户的标签</w:t>
            </w:r>
          </w:p>
        </w:tc>
      </w:tr>
      <w:tr w:rsidR="006E1179" w14:paraId="7E6CF43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82CE2C" w14:textId="77777777" w:rsidR="006E1179" w:rsidRPr="006E1179" w:rsidRDefault="000F1394" w:rsidP="00541F5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用户性别</w:t>
            </w:r>
          </w:p>
        </w:tc>
        <w:tc>
          <w:tcPr>
            <w:tcW w:w="1659" w:type="dxa"/>
          </w:tcPr>
          <w:p w14:paraId="2F2C3997" w14:textId="77777777" w:rsidR="006E1179" w:rsidRPr="006E1179" w:rsidRDefault="006E1179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="000F1394">
              <w:rPr>
                <w:rFonts w:ascii="微软雅黑" w:eastAsia="微软雅黑" w:hAnsi="微软雅黑"/>
              </w:rPr>
              <w:t>(1</w:t>
            </w:r>
            <w:r w:rsidRPr="006E1179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EAA13E5" w14:textId="77777777" w:rsidR="006E1179" w:rsidRPr="006E1179" w:rsidRDefault="0069134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6DCA2150" w14:textId="77777777" w:rsidR="006E1179" w:rsidRPr="006E1179" w:rsidRDefault="0069134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男或女</w:t>
            </w:r>
          </w:p>
        </w:tc>
      </w:tr>
      <w:tr w:rsidR="000F1394" w14:paraId="76746979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E0FF00" w14:textId="77777777" w:rsidR="000F1394" w:rsidRPr="006E1179" w:rsidRDefault="00B67EDB" w:rsidP="00391851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用户电话</w:t>
            </w:r>
          </w:p>
        </w:tc>
        <w:tc>
          <w:tcPr>
            <w:tcW w:w="1659" w:type="dxa"/>
          </w:tcPr>
          <w:p w14:paraId="36A37EF0" w14:textId="77777777" w:rsidR="000F1394" w:rsidRPr="006E1179" w:rsidRDefault="00B67EDB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(11</w:t>
            </w:r>
            <w:r w:rsidRPr="006E1179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9499228" w14:textId="77777777" w:rsidR="000F1394" w:rsidRPr="006E1179" w:rsidRDefault="008A10F5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5678E19F" w14:textId="77777777" w:rsidR="000F1394" w:rsidRPr="006E1179" w:rsidRDefault="008A10F5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11长度的纯数字</w:t>
            </w:r>
          </w:p>
        </w:tc>
      </w:tr>
      <w:tr w:rsidR="000F1394" w14:paraId="47AC8C39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AFF498E" w14:textId="77777777" w:rsidR="000F1394" w:rsidRPr="00391851" w:rsidRDefault="00391851" w:rsidP="00391851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用户邮箱</w:t>
            </w:r>
          </w:p>
        </w:tc>
        <w:tc>
          <w:tcPr>
            <w:tcW w:w="1659" w:type="dxa"/>
          </w:tcPr>
          <w:p w14:paraId="5EB5BD80" w14:textId="77777777" w:rsidR="000F1394" w:rsidRPr="006E1179" w:rsidRDefault="0039185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Pr="006E1179">
              <w:rPr>
                <w:rFonts w:ascii="微软雅黑" w:eastAsia="微软雅黑" w:hAnsi="微软雅黑"/>
              </w:rPr>
              <w:t>(255)</w:t>
            </w:r>
          </w:p>
        </w:tc>
        <w:tc>
          <w:tcPr>
            <w:tcW w:w="1659" w:type="dxa"/>
          </w:tcPr>
          <w:p w14:paraId="7D33CD82" w14:textId="77777777" w:rsidR="000F1394" w:rsidRPr="006E1179" w:rsidRDefault="0039185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475FF7A7" w14:textId="77777777" w:rsidR="00391851" w:rsidRPr="006E1179" w:rsidRDefault="00391851" w:rsidP="0039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</w:tr>
      <w:tr w:rsidR="00391851" w14:paraId="7D3A1370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8C3648" w14:textId="77777777" w:rsidR="00391851" w:rsidRPr="00391851" w:rsidRDefault="00391851" w:rsidP="000F13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用户地址</w:t>
            </w:r>
          </w:p>
        </w:tc>
        <w:tc>
          <w:tcPr>
            <w:tcW w:w="1659" w:type="dxa"/>
          </w:tcPr>
          <w:p w14:paraId="3B0B3E40" w14:textId="77777777" w:rsidR="00391851" w:rsidRPr="006E1179" w:rsidRDefault="0039185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Pr="006E1179">
              <w:rPr>
                <w:rFonts w:ascii="微软雅黑" w:eastAsia="微软雅黑" w:hAnsi="微软雅黑"/>
              </w:rPr>
              <w:t>(255)</w:t>
            </w:r>
          </w:p>
        </w:tc>
        <w:tc>
          <w:tcPr>
            <w:tcW w:w="1659" w:type="dxa"/>
          </w:tcPr>
          <w:p w14:paraId="395FEBC7" w14:textId="77777777" w:rsidR="00391851" w:rsidRPr="006E1179" w:rsidRDefault="0039185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2FE4F28F" w14:textId="77777777" w:rsidR="00391851" w:rsidRPr="006E1179" w:rsidRDefault="0039185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</w:tr>
      <w:tr w:rsidR="00391851" w14:paraId="239CDC1C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808B86F" w14:textId="77777777" w:rsidR="00391851" w:rsidRPr="00391851" w:rsidRDefault="00B145E1" w:rsidP="00B145E1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</w:t>
            </w:r>
          </w:p>
        </w:tc>
        <w:tc>
          <w:tcPr>
            <w:tcW w:w="1659" w:type="dxa"/>
          </w:tcPr>
          <w:p w14:paraId="419840D5" w14:textId="77777777" w:rsidR="00391851" w:rsidRPr="006E1179" w:rsidRDefault="00B8300A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E1179">
              <w:rPr>
                <w:rFonts w:ascii="微软雅黑" w:eastAsia="微软雅黑" w:hAnsi="微软雅黑"/>
              </w:rPr>
              <w:t>v</w:t>
            </w:r>
            <w:r w:rsidRPr="006E1179">
              <w:rPr>
                <w:rFonts w:ascii="微软雅黑" w:eastAsia="微软雅黑" w:hAnsi="微软雅黑" w:hint="eastAsia"/>
              </w:rPr>
              <w:t>archar</w:t>
            </w:r>
            <w:r w:rsidRPr="006E1179">
              <w:rPr>
                <w:rFonts w:ascii="微软雅黑" w:eastAsia="微软雅黑" w:hAnsi="微软雅黑"/>
              </w:rPr>
              <w:t>(255)</w:t>
            </w:r>
          </w:p>
        </w:tc>
        <w:tc>
          <w:tcPr>
            <w:tcW w:w="1659" w:type="dxa"/>
          </w:tcPr>
          <w:p w14:paraId="08FC024D" w14:textId="77777777" w:rsidR="00391851" w:rsidRPr="006E1179" w:rsidRDefault="00B145E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46F0EC0F" w14:textId="77777777" w:rsidR="00391851" w:rsidRPr="006E1179" w:rsidRDefault="00B145E1" w:rsidP="0054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头像图片的</w:t>
            </w:r>
            <w:r w:rsidR="00C55893">
              <w:rPr>
                <w:rFonts w:ascii="微软雅黑" w:eastAsia="微软雅黑" w:hAnsi="微软雅黑" w:hint="eastAsia"/>
              </w:rPr>
              <w:t>存放</w:t>
            </w:r>
            <w:r>
              <w:rPr>
                <w:rFonts w:ascii="微软雅黑" w:eastAsia="微软雅黑" w:hAnsi="微软雅黑" w:hint="eastAsia"/>
              </w:rPr>
              <w:t>地址</w:t>
            </w:r>
          </w:p>
        </w:tc>
      </w:tr>
    </w:tbl>
    <w:p w14:paraId="53B4DDC9" w14:textId="77777777" w:rsidR="006E1179" w:rsidRDefault="007C71AA" w:rsidP="006E11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//</w:t>
      </w:r>
      <w:r w:rsidR="00F77E05">
        <w:rPr>
          <w:rFonts w:ascii="微软雅黑" w:eastAsia="微软雅黑" w:hAnsi="微软雅黑" w:hint="eastAsia"/>
        </w:rPr>
        <w:t>备注:</w:t>
      </w:r>
      <w:r>
        <w:rPr>
          <w:rFonts w:ascii="微软雅黑" w:eastAsia="微软雅黑" w:hAnsi="微软雅黑" w:hint="eastAsia"/>
        </w:rPr>
        <w:t>下面的考虑一下，要用的话就去掉表12(group)</w:t>
      </w:r>
      <w:r w:rsidR="00E46D0B">
        <w:rPr>
          <w:rFonts w:ascii="微软雅黑" w:eastAsia="微软雅黑" w:hAnsi="微软雅黑" w:hint="eastAsia"/>
        </w:rPr>
        <w:t>，表11的负责人(user_id)改成参加人和负责人</w:t>
      </w:r>
      <w:r w:rsidR="003F0BB2">
        <w:rPr>
          <w:rFonts w:ascii="微软雅黑" w:eastAsia="微软雅黑" w:hAnsi="微软雅黑" w:hint="eastAsia"/>
        </w:rPr>
        <w:t>，不用</w:t>
      </w:r>
      <w:r w:rsidR="00EA41B1">
        <w:rPr>
          <w:rFonts w:ascii="微软雅黑" w:eastAsia="微软雅黑" w:hAnsi="微软雅黑" w:hint="eastAsia"/>
        </w:rPr>
        <w:t>这样就当</w:t>
      </w:r>
      <w:r w:rsidR="003F0BB2">
        <w:rPr>
          <w:rFonts w:ascii="微软雅黑" w:eastAsia="微软雅黑" w:hAnsi="微软雅黑" w:hint="eastAsia"/>
        </w:rPr>
        <w:t>没有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65D3" w14:paraId="1B480A46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CAD4A06" w14:textId="77777777" w:rsidR="006565D3" w:rsidRDefault="006565D3" w:rsidP="00D3633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Soci</w:t>
            </w:r>
            <w:r w:rsidR="00F0158A"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 w:hint="eastAsia"/>
              </w:rPr>
              <w:t>ty</w:t>
            </w:r>
            <w:r w:rsidR="00D3633D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7EFDB87E" w14:textId="77777777" w:rsidR="006565D3" w:rsidRPr="006E1179" w:rsidRDefault="006565D3" w:rsidP="00B42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varchar(64)</w:t>
            </w:r>
          </w:p>
        </w:tc>
        <w:tc>
          <w:tcPr>
            <w:tcW w:w="1659" w:type="dxa"/>
          </w:tcPr>
          <w:p w14:paraId="669BC4B0" w14:textId="77777777" w:rsidR="006565D3" w:rsidRDefault="006565D3" w:rsidP="00B42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00D58B27" w14:textId="77777777" w:rsidR="006565D3" w:rsidRDefault="006565D3" w:rsidP="00B42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有的话表示</w:t>
            </w:r>
            <w:r w:rsidR="00EE4B8E">
              <w:rPr>
                <w:rFonts w:ascii="微软雅黑" w:eastAsia="微软雅黑" w:hAnsi="微软雅黑" w:hint="eastAsia"/>
              </w:rPr>
              <w:t>是某个团的负责人</w:t>
            </w:r>
          </w:p>
        </w:tc>
      </w:tr>
    </w:tbl>
    <w:p w14:paraId="35BECE43" w14:textId="77777777" w:rsidR="006565D3" w:rsidRDefault="006565D3" w:rsidP="006E1179">
      <w:pPr>
        <w:ind w:firstLineChars="200" w:firstLine="420"/>
        <w:rPr>
          <w:rFonts w:ascii="微软雅黑" w:eastAsia="微软雅黑" w:hAnsi="微软雅黑"/>
        </w:rPr>
      </w:pPr>
    </w:p>
    <w:p w14:paraId="73FBB378" w14:textId="77777777" w:rsidR="006565D3" w:rsidRPr="006E1179" w:rsidRDefault="006565D3" w:rsidP="006E1179">
      <w:pPr>
        <w:ind w:firstLineChars="200" w:firstLine="420"/>
        <w:rPr>
          <w:rFonts w:ascii="微软雅黑" w:eastAsia="微软雅黑" w:hAnsi="微软雅黑"/>
        </w:rPr>
      </w:pPr>
    </w:p>
    <w:p w14:paraId="1A2103EC" w14:textId="77777777" w:rsidR="00653ACB" w:rsidRPr="001970FD" w:rsidRDefault="0084036C" w:rsidP="00653ACB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6" w:name="_Toc13005912"/>
      <w:r>
        <w:rPr>
          <w:rFonts w:ascii="微软雅黑" w:eastAsia="微软雅黑" w:hAnsi="微软雅黑" w:cs="Times New Roman"/>
          <w:b/>
          <w:bCs/>
          <w:sz w:val="32"/>
          <w:szCs w:val="32"/>
        </w:rPr>
        <w:t>4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.2 </w:t>
      </w:r>
      <w:r w:rsidR="00C17F25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景点信息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表（</w:t>
      </w:r>
      <w:r w:rsidR="00D87232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attraction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16"/>
    </w:p>
    <w:p w14:paraId="7FA03BFD" w14:textId="77777777" w:rsidR="00653ACB" w:rsidRPr="00653ACB" w:rsidRDefault="00B50C5C" w:rsidP="00653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景点信息</w:t>
      </w:r>
      <w:r w:rsidR="00653ACB" w:rsidRPr="00653ACB">
        <w:rPr>
          <w:rFonts w:ascii="微软雅黑" w:eastAsia="微软雅黑" w:hAnsi="微软雅黑" w:hint="eastAsia"/>
        </w:rPr>
        <w:t>表</w:t>
      </w:r>
      <w:r w:rsidR="00307EC0">
        <w:rPr>
          <w:rFonts w:ascii="微软雅黑" w:eastAsia="微软雅黑" w:hAnsi="微软雅黑" w:hint="eastAsia"/>
        </w:rPr>
        <w:t>,</w:t>
      </w:r>
      <w:r w:rsidR="00653ACB" w:rsidRPr="00653ACB">
        <w:rPr>
          <w:rFonts w:ascii="微软雅黑" w:eastAsia="微软雅黑" w:hAnsi="微软雅黑" w:hint="eastAsia"/>
        </w:rPr>
        <w:t>用于</w:t>
      </w:r>
      <w:r w:rsidR="00E00C91">
        <w:rPr>
          <w:rFonts w:ascii="微软雅黑" w:eastAsia="微软雅黑" w:hAnsi="微软雅黑" w:hint="eastAsia"/>
        </w:rPr>
        <w:t>存放景点相</w:t>
      </w:r>
      <w:r w:rsidR="00653ACB" w:rsidRPr="00653ACB">
        <w:rPr>
          <w:rFonts w:ascii="微软雅黑" w:eastAsia="微软雅黑" w:hAnsi="微软雅黑" w:hint="eastAsia"/>
        </w:rPr>
        <w:t>关信息。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3ACB" w:rsidRPr="00653ACB" w14:paraId="5CEA76B4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2A4F26" w14:textId="77777777" w:rsidR="00653ACB" w:rsidRPr="00653ACB" w:rsidRDefault="00653ACB" w:rsidP="00653ACB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0F2B308F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06F2A9EE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266DC9FB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3ACB" w:rsidRPr="00653ACB" w14:paraId="533F8026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9D8AD09" w14:textId="77777777" w:rsidR="00653ACB" w:rsidRPr="00653ACB" w:rsidRDefault="000A6E52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2F41EB">
              <w:rPr>
                <w:rFonts w:ascii="微软雅黑" w:eastAsia="微软雅黑" w:hAnsi="微软雅黑" w:hint="eastAsia"/>
              </w:rPr>
              <w:t>ttract_ID</w:t>
            </w:r>
          </w:p>
        </w:tc>
        <w:tc>
          <w:tcPr>
            <w:tcW w:w="1659" w:type="dxa"/>
          </w:tcPr>
          <w:p w14:paraId="7872FD58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6E6E195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10CE3E7A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 w:rsidR="008809A7">
              <w:rPr>
                <w:rFonts w:ascii="微软雅黑" w:eastAsia="微软雅黑" w:hAnsi="微软雅黑" w:hint="eastAsia"/>
              </w:rPr>
              <w:t>创建时添加</w:t>
            </w:r>
          </w:p>
        </w:tc>
      </w:tr>
      <w:tr w:rsidR="00653ACB" w:rsidRPr="00653ACB" w14:paraId="5E5CEEAA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2403A0" w14:textId="77777777" w:rsidR="00653ACB" w:rsidRPr="00653ACB" w:rsidRDefault="008B294B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景点名称</w:t>
            </w:r>
          </w:p>
        </w:tc>
        <w:tc>
          <w:tcPr>
            <w:tcW w:w="1659" w:type="dxa"/>
          </w:tcPr>
          <w:p w14:paraId="6EABF873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(255)</w:t>
            </w:r>
          </w:p>
        </w:tc>
        <w:tc>
          <w:tcPr>
            <w:tcW w:w="1659" w:type="dxa"/>
          </w:tcPr>
          <w:p w14:paraId="5667401F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5213D847" w14:textId="77777777" w:rsidR="00653ACB" w:rsidRPr="00653ACB" w:rsidRDefault="00653ACB" w:rsidP="0068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名称（如</w:t>
            </w:r>
            <w:r w:rsidR="00682707">
              <w:rPr>
                <w:rFonts w:ascii="微软雅黑" w:eastAsia="微软雅黑" w:hAnsi="微软雅黑" w:hint="eastAsia"/>
              </w:rPr>
              <w:t>:</w:t>
            </w:r>
            <w:r w:rsidR="00707E79">
              <w:rPr>
                <w:rFonts w:ascii="微软雅黑" w:eastAsia="微软雅黑" w:hAnsi="微软雅黑" w:hint="eastAsia"/>
              </w:rPr>
              <w:t xml:space="preserve"> 等于多少</w:t>
            </w:r>
            <w:r w:rsidRPr="00653ACB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653ACB" w:rsidRPr="00653ACB" w14:paraId="46C6E58E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3CC58D" w14:textId="77777777" w:rsidR="00653ACB" w:rsidRPr="00653ACB" w:rsidRDefault="008809A7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地理位置</w:t>
            </w:r>
          </w:p>
        </w:tc>
        <w:tc>
          <w:tcPr>
            <w:tcW w:w="1659" w:type="dxa"/>
          </w:tcPr>
          <w:p w14:paraId="6C738B3C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00552B">
              <w:rPr>
                <w:rFonts w:ascii="微软雅黑" w:eastAsia="微软雅黑" w:hAnsi="微软雅黑"/>
              </w:rPr>
              <w:t>(2</w:t>
            </w:r>
            <w:r w:rsidR="0000552B">
              <w:rPr>
                <w:rFonts w:ascii="微软雅黑" w:eastAsia="微软雅黑" w:hAnsi="微软雅黑" w:hint="eastAsia"/>
              </w:rPr>
              <w:t>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7B174E9" w14:textId="77777777" w:rsidR="00653ACB" w:rsidRPr="00653ACB" w:rsidRDefault="008809A7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5DDEC8B6" w14:textId="77777777" w:rsidR="00653ACB" w:rsidRPr="00653ACB" w:rsidRDefault="008809A7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创建时添加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不可修改</w:t>
            </w:r>
          </w:p>
        </w:tc>
      </w:tr>
      <w:tr w:rsidR="00653ACB" w:rsidRPr="00653ACB" w14:paraId="318A3ADE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614097" w14:textId="77777777" w:rsidR="00653ACB" w:rsidRPr="00653ACB" w:rsidRDefault="008809A7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1659" w:type="dxa"/>
          </w:tcPr>
          <w:p w14:paraId="48F7D00D" w14:textId="77777777" w:rsidR="00653ACB" w:rsidRPr="00653ACB" w:rsidRDefault="008809A7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(11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65F54B7A" w14:textId="77777777" w:rsidR="00653ACB" w:rsidRPr="00653ACB" w:rsidRDefault="008809A7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0E5D6F79" w14:textId="77777777" w:rsidR="00653ACB" w:rsidRPr="00653ACB" w:rsidRDefault="008809A7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11长度纯数字</w:t>
            </w:r>
          </w:p>
        </w:tc>
      </w:tr>
      <w:tr w:rsidR="00653ACB" w:rsidRPr="00653ACB" w14:paraId="6CAB32D3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011C2F" w14:textId="77777777" w:rsidR="00653ACB" w:rsidRPr="00653ACB" w:rsidRDefault="004B4A4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1659" w:type="dxa"/>
          </w:tcPr>
          <w:p w14:paraId="08A30022" w14:textId="77777777" w:rsidR="00653ACB" w:rsidRPr="00653ACB" w:rsidRDefault="004B4A4E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7048CFA5" w14:textId="77777777" w:rsidR="00653ACB" w:rsidRPr="00653ACB" w:rsidRDefault="004B4A4E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3452EF18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3ACB" w:rsidRPr="00653ACB" w14:paraId="0F9B71AD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EC9B0F3" w14:textId="77777777" w:rsidR="00653ACB" w:rsidRPr="002F0138" w:rsidRDefault="003602F6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景点等级</w:t>
            </w:r>
          </w:p>
        </w:tc>
        <w:tc>
          <w:tcPr>
            <w:tcW w:w="1659" w:type="dxa"/>
          </w:tcPr>
          <w:p w14:paraId="1A96547D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i</w:t>
            </w:r>
            <w:r w:rsidRPr="00653ACB"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1659" w:type="dxa"/>
          </w:tcPr>
          <w:p w14:paraId="1433FCC8" w14:textId="77777777" w:rsidR="00653ACB" w:rsidRPr="00653ACB" w:rsidRDefault="003602F6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29752F11" w14:textId="77777777" w:rsidR="00653ACB" w:rsidRPr="00653ACB" w:rsidRDefault="003602F6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0-5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0表示未评级</w:t>
            </w:r>
          </w:p>
        </w:tc>
      </w:tr>
      <w:tr w:rsidR="00653ACB" w:rsidRPr="00653ACB" w14:paraId="0ABC50E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64ACCC" w14:textId="77777777" w:rsidR="00653ACB" w:rsidRPr="002F0138" w:rsidRDefault="002F0138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门票价格</w:t>
            </w:r>
          </w:p>
        </w:tc>
        <w:tc>
          <w:tcPr>
            <w:tcW w:w="1659" w:type="dxa"/>
          </w:tcPr>
          <w:p w14:paraId="0645FBBC" w14:textId="77777777" w:rsidR="00653ACB" w:rsidRPr="00653ACB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59" w:type="dxa"/>
          </w:tcPr>
          <w:p w14:paraId="45D704CF" w14:textId="77777777" w:rsidR="00653ACB" w:rsidRPr="00653ACB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64E044CD" w14:textId="77777777" w:rsidR="00653ACB" w:rsidRPr="00653ACB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ull即为0</w:t>
            </w:r>
          </w:p>
        </w:tc>
      </w:tr>
      <w:tr w:rsidR="002F0138" w:rsidRPr="00653ACB" w14:paraId="688B7AA8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5778A7F" w14:textId="77777777" w:rsidR="002F0138" w:rsidRPr="002F0138" w:rsidRDefault="002F0138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点赞数</w:t>
            </w:r>
          </w:p>
        </w:tc>
        <w:tc>
          <w:tcPr>
            <w:tcW w:w="1659" w:type="dxa"/>
          </w:tcPr>
          <w:p w14:paraId="06092446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59" w:type="dxa"/>
          </w:tcPr>
          <w:p w14:paraId="27C147E8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3CF044C8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ull即为0</w:t>
            </w:r>
          </w:p>
        </w:tc>
      </w:tr>
      <w:tr w:rsidR="002F0138" w:rsidRPr="00653ACB" w14:paraId="1781715D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ED5C3E" w14:textId="77777777" w:rsidR="002F0138" w:rsidRPr="002F0138" w:rsidRDefault="002F0138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浏览量</w:t>
            </w:r>
          </w:p>
        </w:tc>
        <w:tc>
          <w:tcPr>
            <w:tcW w:w="1659" w:type="dxa"/>
          </w:tcPr>
          <w:p w14:paraId="31F88EDD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59" w:type="dxa"/>
          </w:tcPr>
          <w:p w14:paraId="278D940C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7D754914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ull即为0</w:t>
            </w:r>
          </w:p>
        </w:tc>
      </w:tr>
      <w:tr w:rsidR="002F0138" w:rsidRPr="00653ACB" w14:paraId="213F12F6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BE6C23E" w14:textId="77777777" w:rsidR="002F0138" w:rsidRPr="002F0138" w:rsidRDefault="002F0138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推荐游玩时间</w:t>
            </w:r>
          </w:p>
        </w:tc>
        <w:tc>
          <w:tcPr>
            <w:tcW w:w="1659" w:type="dxa"/>
          </w:tcPr>
          <w:p w14:paraId="3EB6ACF9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0116AE3E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5E273592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包括</w:t>
            </w:r>
            <w:r>
              <w:rPr>
                <w:rFonts w:hint="eastAsia"/>
              </w:rPr>
              <w:t>start</w:t>
            </w:r>
            <w:r>
              <w:t>(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)</w:t>
            </w:r>
            <w:r w:rsidR="005E7DC1">
              <w:rPr>
                <w:rFonts w:hint="eastAsia"/>
              </w:rPr>
              <w:t>,</w:t>
            </w:r>
            <w:r>
              <w:rPr>
                <w:rFonts w:hint="eastAsia"/>
              </w:rPr>
              <w:t>e</w:t>
            </w:r>
            <w:r>
              <w:t>nd(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)</w:t>
            </w:r>
          </w:p>
        </w:tc>
      </w:tr>
      <w:tr w:rsidR="002F0138" w:rsidRPr="00653ACB" w14:paraId="07E1075F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BC71C0C" w14:textId="77777777" w:rsidR="002F0138" w:rsidRPr="002F0138" w:rsidRDefault="002F0138" w:rsidP="00653ACB">
            <w:pPr>
              <w:rPr>
                <w:rFonts w:ascii="微软雅黑" w:eastAsia="微软雅黑" w:hAnsi="微软雅黑"/>
              </w:rPr>
            </w:pPr>
            <w:r w:rsidRPr="002F0138">
              <w:rPr>
                <w:rFonts w:ascii="微软雅黑" w:eastAsia="微软雅黑" w:hAnsi="微软雅黑" w:hint="eastAsia"/>
              </w:rPr>
              <w:t>image</w:t>
            </w:r>
            <w:r w:rsidRPr="002F013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659" w:type="dxa"/>
          </w:tcPr>
          <w:p w14:paraId="708BA012" w14:textId="77777777" w:rsidR="002F0138" w:rsidRPr="00653ACB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00552B">
              <w:rPr>
                <w:rFonts w:ascii="微软雅黑" w:eastAsia="微软雅黑" w:hAnsi="微软雅黑"/>
              </w:rPr>
              <w:t>(</w:t>
            </w:r>
            <w:r w:rsidR="0000552B"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788B6B8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12D68524" w14:textId="77777777" w:rsidR="00E70C3A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图片</w:t>
            </w:r>
            <w:r w:rsidR="00A066CC">
              <w:rPr>
                <w:rFonts w:ascii="微软雅黑" w:eastAsia="微软雅黑" w:hAnsi="微软雅黑" w:hint="eastAsia"/>
              </w:rPr>
              <w:t>信息表的主键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  <w:r w:rsidR="00E70C3A">
              <w:rPr>
                <w:rFonts w:ascii="微软雅黑" w:eastAsia="微软雅黑" w:hAnsi="微软雅黑" w:hint="eastAsia"/>
              </w:rPr>
              <w:t>摸了</w:t>
            </w:r>
          </w:p>
          <w:p w14:paraId="4ABE76D1" w14:textId="77777777" w:rsidR="002F0138" w:rsidRDefault="002F0138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ull即为无图</w:t>
            </w:r>
            <w:r w:rsidR="005E7DC1">
              <w:rPr>
                <w:rFonts w:ascii="微软雅黑" w:eastAsia="微软雅黑" w:hAnsi="微软雅黑" w:hint="eastAsia"/>
              </w:rPr>
              <w:t>,</w:t>
            </w:r>
          </w:p>
        </w:tc>
      </w:tr>
    </w:tbl>
    <w:p w14:paraId="5EE47A03" w14:textId="77777777" w:rsidR="00A15B63" w:rsidRDefault="00A15B63" w:rsidP="00A15B63"/>
    <w:p w14:paraId="7E29AF42" w14:textId="77777777" w:rsidR="00653ACB" w:rsidRPr="001970FD" w:rsidRDefault="0084036C" w:rsidP="00653ACB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7" w:name="_Toc13005913"/>
      <w:r>
        <w:rPr>
          <w:rFonts w:ascii="微软雅黑" w:eastAsia="微软雅黑" w:hAnsi="微软雅黑" w:cs="Times New Roman"/>
          <w:b/>
          <w:bCs/>
          <w:sz w:val="32"/>
          <w:szCs w:val="32"/>
        </w:rPr>
        <w:lastRenderedPageBreak/>
        <w:t>4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.3 </w:t>
      </w:r>
      <w:r w:rsidR="008B45F1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评价信息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表（</w:t>
      </w:r>
      <w:r w:rsidR="008B45F1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comment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17"/>
    </w:p>
    <w:p w14:paraId="203585F1" w14:textId="77777777" w:rsidR="00653ACB" w:rsidRPr="00653ACB" w:rsidRDefault="00062137" w:rsidP="00653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评价信息</w:t>
      </w:r>
      <w:r w:rsidR="00653ACB" w:rsidRPr="00653ACB">
        <w:rPr>
          <w:rFonts w:ascii="微软雅黑" w:eastAsia="微软雅黑" w:hAnsi="微软雅黑" w:hint="eastAsia"/>
        </w:rPr>
        <w:t>表</w:t>
      </w:r>
      <w:r w:rsidR="00307EC0">
        <w:rPr>
          <w:rFonts w:ascii="微软雅黑" w:eastAsia="微软雅黑" w:hAnsi="微软雅黑" w:hint="eastAsia"/>
        </w:rPr>
        <w:t>,</w:t>
      </w:r>
      <w:r w:rsidR="00653ACB" w:rsidRPr="00653ACB"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 w:hint="eastAsia"/>
        </w:rPr>
        <w:t>得到</w:t>
      </w:r>
      <w:r w:rsidR="000B7170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评价</w:t>
      </w:r>
      <w:r w:rsidR="000B7170">
        <w:rPr>
          <w:rFonts w:ascii="微软雅黑" w:eastAsia="微软雅黑" w:hAnsi="微软雅黑" w:hint="eastAsia"/>
        </w:rPr>
        <w:t>的</w:t>
      </w:r>
      <w:r w:rsidR="00653ACB" w:rsidRPr="00653ACB">
        <w:rPr>
          <w:rFonts w:ascii="微软雅黑" w:eastAsia="微软雅黑" w:hAnsi="微软雅黑" w:hint="eastAsia"/>
        </w:rPr>
        <w:t>相关信息。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3ACB" w:rsidRPr="00653ACB" w14:paraId="58568F29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6037E8" w14:textId="77777777" w:rsidR="00653ACB" w:rsidRPr="00653ACB" w:rsidRDefault="00653ACB" w:rsidP="00653ACB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464D9274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28F83772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5573D8F2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3ACB" w:rsidRPr="00653ACB" w14:paraId="228554EA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BBEEA2B" w14:textId="77777777" w:rsidR="00653ACB" w:rsidRPr="00653ACB" w:rsidRDefault="00B85A8D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attract_ID</w:t>
            </w:r>
          </w:p>
        </w:tc>
        <w:tc>
          <w:tcPr>
            <w:tcW w:w="1659" w:type="dxa"/>
          </w:tcPr>
          <w:p w14:paraId="362A3808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0CB45E88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7E9B2FCA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653ACB" w:rsidRPr="00653ACB" w14:paraId="1A0CD42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176AA6" w14:textId="77777777" w:rsidR="00653ACB" w:rsidRPr="00653ACB" w:rsidRDefault="007D59E9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支持与否</w:t>
            </w:r>
          </w:p>
        </w:tc>
        <w:tc>
          <w:tcPr>
            <w:tcW w:w="1659" w:type="dxa"/>
          </w:tcPr>
          <w:p w14:paraId="4D6353BF" w14:textId="77777777" w:rsidR="00653ACB" w:rsidRPr="00653ACB" w:rsidRDefault="007D59E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59" w:type="dxa"/>
          </w:tcPr>
          <w:p w14:paraId="7690A086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256B223A" w14:textId="77777777" w:rsidR="00653ACB" w:rsidRPr="00653ACB" w:rsidRDefault="007D59E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0-1</w:t>
            </w:r>
          </w:p>
        </w:tc>
      </w:tr>
      <w:tr w:rsidR="008D47C9" w:rsidRPr="00653ACB" w14:paraId="4790DB8F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932AD48" w14:textId="77777777" w:rsidR="008D47C9" w:rsidRPr="00653ACB" w:rsidRDefault="008D47C9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659" w:type="dxa"/>
          </w:tcPr>
          <w:p w14:paraId="282EA54F" w14:textId="77777777" w:rsidR="008D47C9" w:rsidRPr="00653ACB" w:rsidRDefault="008D47C9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0888ECF" w14:textId="77777777" w:rsidR="008D47C9" w:rsidRPr="00653ACB" w:rsidRDefault="00AB24F3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31DB5D23" w14:textId="77777777" w:rsidR="008D47C9" w:rsidRPr="00653ACB" w:rsidRDefault="008D47C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7C9" w:rsidRPr="00653ACB" w14:paraId="40B02507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43E09B" w14:textId="77777777" w:rsidR="008D47C9" w:rsidRPr="00653ACB" w:rsidRDefault="00AB24F3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160C641E" w14:textId="77777777" w:rsidR="008D47C9" w:rsidRPr="00653ACB" w:rsidRDefault="008D47C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74698326" w14:textId="77777777" w:rsidR="008D47C9" w:rsidRPr="00653ACB" w:rsidRDefault="008D47C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ED9481C" w14:textId="77777777" w:rsidR="008D47C9" w:rsidRPr="00653ACB" w:rsidRDefault="00912669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发起评价的人</w:t>
            </w:r>
          </w:p>
        </w:tc>
      </w:tr>
    </w:tbl>
    <w:p w14:paraId="408942A1" w14:textId="77777777" w:rsidR="00653ACB" w:rsidRDefault="00653ACB" w:rsidP="00653ACB"/>
    <w:p w14:paraId="6CCDE018" w14:textId="77777777" w:rsidR="00653ACB" w:rsidRPr="001970FD" w:rsidRDefault="0084036C" w:rsidP="00653ACB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8" w:name="_Toc13005914"/>
      <w:r>
        <w:rPr>
          <w:rFonts w:ascii="微软雅黑" w:eastAsia="微软雅黑" w:hAnsi="微软雅黑" w:cs="Times New Roman"/>
          <w:b/>
          <w:bCs/>
          <w:sz w:val="32"/>
          <w:szCs w:val="32"/>
        </w:rPr>
        <w:t>4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.4 </w:t>
      </w:r>
      <w:r w:rsidR="00CA050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图片</w:t>
      </w:r>
      <w:r w:rsidR="00857464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信息表(image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18"/>
    </w:p>
    <w:p w14:paraId="311AEF1B" w14:textId="77777777" w:rsidR="00653ACB" w:rsidRPr="00653ACB" w:rsidRDefault="00090F8F" w:rsidP="00653A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</w:t>
      </w:r>
      <w:r w:rsidR="00653ACB" w:rsidRPr="00653ACB">
        <w:rPr>
          <w:rFonts w:ascii="微软雅黑" w:eastAsia="微软雅黑" w:hAnsi="微软雅黑" w:hint="eastAsia"/>
        </w:rPr>
        <w:t>信息表</w:t>
      </w:r>
      <w:r w:rsidR="00307EC0">
        <w:rPr>
          <w:rFonts w:ascii="微软雅黑" w:eastAsia="微软雅黑" w:hAnsi="微软雅黑" w:hint="eastAsia"/>
        </w:rPr>
        <w:t>,</w:t>
      </w:r>
      <w:r w:rsidR="00653ACB" w:rsidRPr="00653ACB">
        <w:rPr>
          <w:rFonts w:ascii="微软雅黑" w:eastAsia="微软雅黑" w:hAnsi="微软雅黑" w:hint="eastAsia"/>
        </w:rPr>
        <w:t>用于记录</w:t>
      </w:r>
      <w:r>
        <w:rPr>
          <w:rFonts w:ascii="微软雅黑" w:eastAsia="微软雅黑" w:hAnsi="微软雅黑" w:hint="eastAsia"/>
        </w:rPr>
        <w:t>景点图片</w:t>
      </w:r>
      <w:r w:rsidR="00653ACB" w:rsidRPr="00653ACB">
        <w:rPr>
          <w:rFonts w:ascii="微软雅黑" w:eastAsia="微软雅黑" w:hAnsi="微软雅黑" w:hint="eastAsia"/>
        </w:rPr>
        <w:t>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3ACB" w:rsidRPr="00653ACB" w14:paraId="0EC24E88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53B858" w14:textId="77777777" w:rsidR="00653ACB" w:rsidRPr="00653ACB" w:rsidRDefault="00653ACB" w:rsidP="00653ACB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33D40A7F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68A36DCB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60B805C5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3ACB" w:rsidRPr="00653ACB" w14:paraId="21F435AD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F4B6377" w14:textId="77777777" w:rsidR="00653ACB" w:rsidRPr="00653ACB" w:rsidRDefault="00413229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image</w:t>
            </w:r>
            <w:r w:rsidR="00653ACB" w:rsidRPr="00653ACB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659" w:type="dxa"/>
          </w:tcPr>
          <w:p w14:paraId="1A339E94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49575F25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7E9DDF1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653ACB" w:rsidRPr="00653ACB" w14:paraId="629DA1F6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BC007F" w14:textId="77777777" w:rsidR="00653ACB" w:rsidRPr="00653ACB" w:rsidRDefault="003D2A44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图片存储位置</w:t>
            </w:r>
          </w:p>
        </w:tc>
        <w:tc>
          <w:tcPr>
            <w:tcW w:w="1659" w:type="dxa"/>
          </w:tcPr>
          <w:p w14:paraId="376BC907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037CDB"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D0BD08F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94CCE93" w14:textId="77777777" w:rsidR="00653ACB" w:rsidRPr="00653ACB" w:rsidRDefault="00E6676D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为空你还留着这条信息干嘛</w:t>
            </w:r>
            <w:r w:rsidR="00235728">
              <w:rPr>
                <w:rFonts w:ascii="微软雅黑" w:eastAsia="微软雅黑" w:hAnsi="微软雅黑" w:hint="eastAsia"/>
              </w:rPr>
              <w:t>,方便优化？</w:t>
            </w:r>
          </w:p>
        </w:tc>
      </w:tr>
      <w:tr w:rsidR="00653ACB" w:rsidRPr="00653ACB" w14:paraId="74A1E7F9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45B3BEC" w14:textId="77777777" w:rsidR="00653ACB" w:rsidRPr="00653ACB" w:rsidRDefault="002704F0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attract_ID</w:t>
            </w:r>
          </w:p>
        </w:tc>
        <w:tc>
          <w:tcPr>
            <w:tcW w:w="1659" w:type="dxa"/>
          </w:tcPr>
          <w:p w14:paraId="4B16B99B" w14:textId="77777777" w:rsidR="00653ACB" w:rsidRPr="00653ACB" w:rsidRDefault="002704F0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41DB463A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1421ED86" w14:textId="77777777" w:rsidR="00653ACB" w:rsidRPr="00653ACB" w:rsidRDefault="00A066CC" w:rsidP="00E55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景点信息表的主键</w:t>
            </w:r>
            <w:r w:rsidR="00CC0A25">
              <w:rPr>
                <w:rFonts w:ascii="微软雅黑" w:eastAsia="微软雅黑" w:hAnsi="微软雅黑" w:hint="eastAsia"/>
              </w:rPr>
              <w:t>,</w:t>
            </w:r>
            <w:r w:rsidR="00E551C8" w:rsidRPr="00653ACB">
              <w:rPr>
                <w:rFonts w:ascii="微软雅黑" w:eastAsia="微软雅黑" w:hAnsi="微软雅黑"/>
              </w:rPr>
              <w:t xml:space="preserve"> </w:t>
            </w:r>
            <w:r w:rsidR="000A68E3">
              <w:rPr>
                <w:rFonts w:ascii="微软雅黑" w:eastAsia="微软雅黑" w:hAnsi="微软雅黑" w:hint="eastAsia"/>
              </w:rPr>
              <w:t>表示是哪个景点图片</w:t>
            </w:r>
          </w:p>
        </w:tc>
      </w:tr>
    </w:tbl>
    <w:p w14:paraId="024D2170" w14:textId="77777777" w:rsidR="00653ACB" w:rsidRDefault="00653ACB" w:rsidP="00653ACB"/>
    <w:p w14:paraId="64088167" w14:textId="77777777" w:rsidR="00653ACB" w:rsidRPr="001970FD" w:rsidRDefault="0084036C" w:rsidP="00653ACB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19" w:name="_Toc13005915"/>
      <w:r>
        <w:rPr>
          <w:rFonts w:ascii="微软雅黑" w:eastAsia="微软雅黑" w:hAnsi="微软雅黑" w:cs="Times New Roman"/>
          <w:b/>
          <w:bCs/>
          <w:sz w:val="32"/>
          <w:szCs w:val="32"/>
        </w:rPr>
        <w:t>4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.5 </w:t>
      </w:r>
      <w:r w:rsidR="007B57EA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标签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信息表（</w:t>
      </w:r>
      <w:r w:rsidR="00F42CD4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label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19"/>
    </w:p>
    <w:p w14:paraId="355943B5" w14:textId="77777777" w:rsidR="00653ACB" w:rsidRPr="00653ACB" w:rsidRDefault="00653ACB" w:rsidP="00653ACB">
      <w:pPr>
        <w:rPr>
          <w:rFonts w:ascii="微软雅黑" w:eastAsia="微软雅黑" w:hAnsi="微软雅黑"/>
        </w:rPr>
      </w:pPr>
      <w:r w:rsidRPr="00653ACB">
        <w:rPr>
          <w:rFonts w:ascii="微软雅黑" w:eastAsia="微软雅黑" w:hAnsi="微软雅黑" w:hint="eastAsia"/>
        </w:rPr>
        <w:t>评卷信息表</w:t>
      </w:r>
      <w:r w:rsidR="00307EC0">
        <w:rPr>
          <w:rFonts w:ascii="微软雅黑" w:eastAsia="微软雅黑" w:hAnsi="微软雅黑" w:hint="eastAsia"/>
        </w:rPr>
        <w:t>,</w:t>
      </w:r>
      <w:r w:rsidRPr="00653ACB">
        <w:rPr>
          <w:rFonts w:ascii="微软雅黑" w:eastAsia="微软雅黑" w:hAnsi="微软雅黑" w:hint="eastAsia"/>
        </w:rPr>
        <w:t>用于记录用户考试成绩。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3ACB" w:rsidRPr="00653ACB" w14:paraId="13B7D4B2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C8747D4" w14:textId="77777777" w:rsidR="00653ACB" w:rsidRPr="00653ACB" w:rsidRDefault="00653ACB" w:rsidP="00653ACB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2CDB5806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75CCA702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472FE6D8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3ACB" w:rsidRPr="00653ACB" w14:paraId="3984BE4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E677D8B" w14:textId="77777777" w:rsidR="00653ACB" w:rsidRPr="00653ACB" w:rsidRDefault="0090070A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l</w:t>
            </w:r>
            <w:r w:rsidR="00BB7D3F">
              <w:rPr>
                <w:rFonts w:ascii="微软雅黑" w:eastAsia="微软雅黑" w:hAnsi="微软雅黑" w:hint="eastAsia"/>
              </w:rPr>
              <w:t>abel</w:t>
            </w:r>
            <w:r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3347FEE9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6C0AFA1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7C28850A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653ACB" w:rsidRPr="00653ACB" w14:paraId="51B279B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839390" w14:textId="77777777" w:rsidR="00653ACB" w:rsidRPr="00653ACB" w:rsidRDefault="009C432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659" w:type="dxa"/>
          </w:tcPr>
          <w:p w14:paraId="36C0CDE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9C432E"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1DA73763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304941A" w14:textId="77777777" w:rsidR="00653ACB" w:rsidRPr="00653ACB" w:rsidRDefault="002532DE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见上面</w:t>
            </w:r>
          </w:p>
        </w:tc>
      </w:tr>
      <w:tr w:rsidR="00653ACB" w:rsidRPr="00653ACB" w14:paraId="2985BE9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F369BF" w14:textId="77777777" w:rsidR="00653ACB" w:rsidRPr="00653ACB" w:rsidRDefault="003C5670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attract_ID</w:t>
            </w:r>
          </w:p>
        </w:tc>
        <w:tc>
          <w:tcPr>
            <w:tcW w:w="1659" w:type="dxa"/>
          </w:tcPr>
          <w:p w14:paraId="032C9430" w14:textId="77777777" w:rsidR="00653ACB" w:rsidRPr="00653ACB" w:rsidRDefault="00E56964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="00653ACB" w:rsidRPr="00653ACB">
              <w:rPr>
                <w:rFonts w:ascii="微软雅黑" w:eastAsia="微软雅黑" w:hAnsi="微软雅黑"/>
              </w:rPr>
              <w:t>archa</w:t>
            </w:r>
            <w:r>
              <w:rPr>
                <w:rFonts w:ascii="微软雅黑" w:eastAsia="微软雅黑" w:hAnsi="微软雅黑" w:hint="eastAsia"/>
              </w:rPr>
              <w:t>r(64)</w:t>
            </w:r>
          </w:p>
        </w:tc>
        <w:tc>
          <w:tcPr>
            <w:tcW w:w="1659" w:type="dxa"/>
          </w:tcPr>
          <w:p w14:paraId="603DBA1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B182D11" w14:textId="77777777" w:rsidR="00653ACB" w:rsidRPr="00653ACB" w:rsidRDefault="00E56964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524EA3">
              <w:rPr>
                <w:rFonts w:ascii="微软雅黑" w:eastAsia="微软雅黑" w:hAnsi="微软雅黑" w:hint="eastAsia"/>
              </w:rPr>
              <w:t>景点</w:t>
            </w:r>
            <w:r>
              <w:rPr>
                <w:rFonts w:ascii="微软雅黑" w:eastAsia="微软雅黑" w:hAnsi="微软雅黑" w:hint="eastAsia"/>
              </w:rPr>
              <w:t>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表示针对哪个景点</w:t>
            </w:r>
          </w:p>
        </w:tc>
      </w:tr>
    </w:tbl>
    <w:p w14:paraId="0AEC8EE8" w14:textId="77777777" w:rsidR="00653ACB" w:rsidRPr="00653ACB" w:rsidRDefault="00653ACB" w:rsidP="00653ACB"/>
    <w:p w14:paraId="3032FFAC" w14:textId="77777777" w:rsidR="00653ACB" w:rsidRPr="001970FD" w:rsidRDefault="0084036C" w:rsidP="00653ACB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0" w:name="_Toc13005916"/>
      <w:r>
        <w:rPr>
          <w:rFonts w:ascii="微软雅黑" w:eastAsia="微软雅黑" w:hAnsi="微软雅黑" w:cs="Times New Roman"/>
          <w:b/>
          <w:bCs/>
          <w:sz w:val="32"/>
          <w:szCs w:val="32"/>
        </w:rPr>
        <w:t>4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>.</w:t>
      </w: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653ACB">
        <w:rPr>
          <w:rFonts w:ascii="微软雅黑" w:eastAsia="微软雅黑" w:hAnsi="微软雅黑" w:cs="Times New Roman"/>
          <w:b/>
          <w:bCs/>
          <w:sz w:val="32"/>
          <w:szCs w:val="32"/>
        </w:rPr>
        <w:t xml:space="preserve">.6 </w:t>
      </w:r>
      <w:r w:rsidR="00F575A5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聊天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信息表（</w:t>
      </w:r>
      <w:r w:rsidR="00D74E93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chat</w:t>
      </w:r>
      <w:r w:rsidR="00653ACB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0"/>
    </w:p>
    <w:p w14:paraId="2F873577" w14:textId="77777777" w:rsidR="00653ACB" w:rsidRPr="00653ACB" w:rsidRDefault="00653ACB" w:rsidP="00653ACB">
      <w:pPr>
        <w:rPr>
          <w:rFonts w:ascii="微软雅黑" w:eastAsia="微软雅黑" w:hAnsi="微软雅黑"/>
        </w:rPr>
      </w:pPr>
      <w:r w:rsidRPr="00653ACB">
        <w:rPr>
          <w:rFonts w:ascii="微软雅黑" w:eastAsia="微软雅黑" w:hAnsi="微软雅黑" w:hint="eastAsia"/>
        </w:rPr>
        <w:t>用户信息表</w:t>
      </w:r>
      <w:r w:rsidR="00307EC0">
        <w:rPr>
          <w:rFonts w:ascii="微软雅黑" w:eastAsia="微软雅黑" w:hAnsi="微软雅黑" w:hint="eastAsia"/>
        </w:rPr>
        <w:t>,</w:t>
      </w:r>
      <w:r w:rsidRPr="00653ACB">
        <w:rPr>
          <w:rFonts w:ascii="微软雅黑" w:eastAsia="微软雅黑" w:hAnsi="微软雅黑" w:hint="eastAsia"/>
        </w:rPr>
        <w:t>用于记录</w:t>
      </w:r>
      <w:r w:rsidR="00BF3CEC">
        <w:rPr>
          <w:rFonts w:ascii="微软雅黑" w:eastAsia="微软雅黑" w:hAnsi="微软雅黑" w:hint="eastAsia"/>
        </w:rPr>
        <w:t>聊天</w:t>
      </w:r>
      <w:r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653ACB" w:rsidRPr="00653ACB" w14:paraId="3689E34E" w14:textId="77777777" w:rsidTr="0065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1AD0BF" w14:textId="77777777" w:rsidR="00653ACB" w:rsidRPr="00653ACB" w:rsidRDefault="00653ACB" w:rsidP="00653ACB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2CC72A45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6FAD6EB5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6B7D0731" w14:textId="77777777" w:rsidR="00653ACB" w:rsidRPr="00653ACB" w:rsidRDefault="00653ACB" w:rsidP="00653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3ACB" w:rsidRPr="00653ACB" w14:paraId="519FBBED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E1EE97" w14:textId="77777777" w:rsidR="00653ACB" w:rsidRPr="00653ACB" w:rsidRDefault="008D7DB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chat_ID</w:t>
            </w:r>
          </w:p>
        </w:tc>
        <w:tc>
          <w:tcPr>
            <w:tcW w:w="1659" w:type="dxa"/>
          </w:tcPr>
          <w:p w14:paraId="108B0D18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41821D5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7ABB732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653ACB" w:rsidRPr="00653ACB" w14:paraId="4C32F3A3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7F946DD" w14:textId="77777777" w:rsidR="00653ACB" w:rsidRPr="00653ACB" w:rsidRDefault="0026330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659" w:type="dxa"/>
          </w:tcPr>
          <w:p w14:paraId="31208F56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26330E">
              <w:rPr>
                <w:rFonts w:ascii="微软雅黑" w:eastAsia="微软雅黑" w:hAnsi="微软雅黑"/>
              </w:rPr>
              <w:t>(</w:t>
            </w:r>
            <w:r w:rsidR="0026330E"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927A43E" w14:textId="77777777" w:rsidR="00653ACB" w:rsidRPr="00653ACB" w:rsidRDefault="00057946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10D4BBBD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3ACB" w:rsidRPr="00653ACB" w14:paraId="2D5B6048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B993F9" w14:textId="77777777" w:rsidR="00653ACB" w:rsidRPr="00653ACB" w:rsidRDefault="0026330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659" w:type="dxa"/>
          </w:tcPr>
          <w:p w14:paraId="3F6E968B" w14:textId="77777777" w:rsidR="00653ACB" w:rsidRPr="00653ACB" w:rsidRDefault="0026330E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</w:t>
            </w:r>
          </w:p>
        </w:tc>
        <w:tc>
          <w:tcPr>
            <w:tcW w:w="1659" w:type="dxa"/>
          </w:tcPr>
          <w:p w14:paraId="1092193B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4FDEB1E4" w14:textId="77777777" w:rsidR="00653ACB" w:rsidRPr="00653ACB" w:rsidRDefault="00C20026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或者换成string存放时间</w:t>
            </w:r>
          </w:p>
        </w:tc>
      </w:tr>
      <w:tr w:rsidR="00653ACB" w:rsidRPr="00653ACB" w14:paraId="7DFF1B11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896594" w14:textId="77777777" w:rsidR="00653ACB" w:rsidRPr="00653ACB" w:rsidRDefault="00B548FC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230A93D1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2F5F27">
              <w:rPr>
                <w:rFonts w:ascii="微软雅黑" w:eastAsia="微软雅黑" w:hAnsi="微软雅黑"/>
              </w:rPr>
              <w:t>(</w:t>
            </w:r>
            <w:r w:rsidR="002F5F27"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67D5837A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521D543" w14:textId="77777777" w:rsidR="00653ACB" w:rsidRPr="00653ACB" w:rsidRDefault="007E292C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外键。用户信息表的主键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表示来自哪个用户</w:t>
            </w:r>
          </w:p>
        </w:tc>
      </w:tr>
      <w:tr w:rsidR="00653ACB" w:rsidRPr="00653ACB" w14:paraId="3C41E72C" w14:textId="77777777" w:rsidTr="006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BE5010" w14:textId="77777777" w:rsidR="00653ACB" w:rsidRPr="00653ACB" w:rsidRDefault="0026330E" w:rsidP="00653A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attract_ID</w:t>
            </w:r>
          </w:p>
        </w:tc>
        <w:tc>
          <w:tcPr>
            <w:tcW w:w="1659" w:type="dxa"/>
          </w:tcPr>
          <w:p w14:paraId="26125D71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56700F">
              <w:rPr>
                <w:rFonts w:ascii="微软雅黑" w:eastAsia="微软雅黑" w:hAnsi="微软雅黑"/>
              </w:rPr>
              <w:t>(64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997738C" w14:textId="77777777" w:rsidR="00653ACB" w:rsidRPr="00653ACB" w:rsidRDefault="00653ACB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2387DE1" w14:textId="77777777" w:rsidR="00653ACB" w:rsidRPr="00653ACB" w:rsidRDefault="007E292C" w:rsidP="00653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景点信息表的主键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表示针对(来自)那个景点</w:t>
            </w:r>
          </w:p>
        </w:tc>
      </w:tr>
    </w:tbl>
    <w:p w14:paraId="474E52EF" w14:textId="77777777" w:rsidR="00952BF1" w:rsidRPr="001970FD" w:rsidRDefault="00952BF1" w:rsidP="00952BF1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1" w:name="_Toc13005917"/>
      <w:r>
        <w:rPr>
          <w:rFonts w:ascii="微软雅黑" w:eastAsia="微软雅黑" w:hAnsi="微软雅黑" w:cs="Times New Roman"/>
          <w:b/>
          <w:bCs/>
          <w:sz w:val="32"/>
          <w:szCs w:val="32"/>
        </w:rPr>
        <w:t>4.2</w:t>
      </w:r>
      <w:r w:rsidR="00412767">
        <w:rPr>
          <w:rFonts w:ascii="微软雅黑" w:eastAsia="微软雅黑" w:hAnsi="微软雅黑" w:cs="Times New Roman"/>
          <w:b/>
          <w:bCs/>
          <w:sz w:val="32"/>
          <w:szCs w:val="32"/>
        </w:rPr>
        <w:t>.7</w:t>
      </w:r>
      <w:r w:rsidR="00412767">
        <w:rPr>
          <w:rFonts w:ascii="微软雅黑" w:eastAsia="微软雅黑" w:hAnsi="微软雅黑" w:cs="Times New Roman" w:hint="eastAsia"/>
          <w:b/>
          <w:bCs/>
          <w:sz w:val="32"/>
          <w:szCs w:val="32"/>
        </w:rPr>
        <w:t xml:space="preserve"> </w:t>
      </w:r>
      <w:r w:rsidR="007E292C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论坛</w:t>
      </w:r>
      <w:r w:rsidR="00760EEA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 w:rsidR="00DB41E5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forum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1"/>
    </w:p>
    <w:p w14:paraId="22D06D66" w14:textId="77777777" w:rsidR="00952BF1" w:rsidRPr="00653ACB" w:rsidRDefault="00100C7A" w:rsidP="00952B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</w:t>
      </w:r>
      <w:r w:rsidR="00952BF1" w:rsidRPr="00653ACB">
        <w:rPr>
          <w:rFonts w:ascii="微软雅黑" w:eastAsia="微软雅黑" w:hAnsi="微软雅黑" w:hint="eastAsia"/>
        </w:rPr>
        <w:t>信息表</w:t>
      </w:r>
      <w:r w:rsidR="00952BF1">
        <w:rPr>
          <w:rFonts w:ascii="微软雅黑" w:eastAsia="微软雅黑" w:hAnsi="微软雅黑" w:hint="eastAsia"/>
        </w:rPr>
        <w:t>,</w:t>
      </w:r>
      <w:r w:rsidR="00952BF1" w:rsidRPr="00653ACB">
        <w:rPr>
          <w:rFonts w:ascii="微软雅黑" w:eastAsia="微软雅黑" w:hAnsi="微软雅黑" w:hint="eastAsia"/>
        </w:rPr>
        <w:t>用于记录</w:t>
      </w:r>
      <w:r w:rsidR="0047161B">
        <w:rPr>
          <w:rFonts w:ascii="微软雅黑" w:eastAsia="微软雅黑" w:hAnsi="微软雅黑" w:hint="eastAsia"/>
        </w:rPr>
        <w:t>论坛</w:t>
      </w:r>
      <w:r w:rsidR="00952BF1"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952BF1" w:rsidRPr="00653ACB" w14:paraId="34D17477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019BFA" w14:textId="77777777" w:rsidR="00952BF1" w:rsidRPr="00653ACB" w:rsidRDefault="00952BF1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25C988F5" w14:textId="77777777" w:rsidR="00952BF1" w:rsidRPr="00653ACB" w:rsidRDefault="00952BF1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3F97EF41" w14:textId="77777777" w:rsidR="00952BF1" w:rsidRPr="00653ACB" w:rsidRDefault="00952BF1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42C258B2" w14:textId="77777777" w:rsidR="00952BF1" w:rsidRPr="00653ACB" w:rsidRDefault="00952BF1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52BF1" w:rsidRPr="00653ACB" w14:paraId="735BC8F7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6DBDDD" w14:textId="77777777" w:rsidR="00952BF1" w:rsidRPr="00653ACB" w:rsidRDefault="00F13958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forum_ID</w:t>
            </w:r>
          </w:p>
        </w:tc>
        <w:tc>
          <w:tcPr>
            <w:tcW w:w="1659" w:type="dxa"/>
          </w:tcPr>
          <w:p w14:paraId="2719AFD0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1F7A80F4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9B1C192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952BF1" w:rsidRPr="00653ACB" w14:paraId="33AE19DE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3399E26" w14:textId="77777777" w:rsidR="00952BF1" w:rsidRPr="00653ACB" w:rsidRDefault="00431F59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话题</w:t>
            </w:r>
          </w:p>
        </w:tc>
        <w:tc>
          <w:tcPr>
            <w:tcW w:w="1659" w:type="dxa"/>
          </w:tcPr>
          <w:p w14:paraId="7474D95D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431F59"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1C3C284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E0A1401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52BF1" w:rsidRPr="00653ACB" w14:paraId="756D9F01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92339A2" w14:textId="77777777" w:rsidR="00952BF1" w:rsidRPr="00653ACB" w:rsidRDefault="00431F59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内容</w:t>
            </w:r>
          </w:p>
        </w:tc>
        <w:tc>
          <w:tcPr>
            <w:tcW w:w="1659" w:type="dxa"/>
          </w:tcPr>
          <w:p w14:paraId="1766C97B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431F59"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5D4C2E0D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4E8F95AB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52BF1" w:rsidRPr="00653ACB" w14:paraId="20672FB2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79DA0F" w14:textId="77777777" w:rsidR="00952BF1" w:rsidRPr="00653ACB" w:rsidRDefault="006D1B7A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 w:rsidR="00BD3515">
              <w:rPr>
                <w:rFonts w:ascii="微软雅黑" w:eastAsia="微软雅黑" w:hAnsi="微软雅黑" w:hint="eastAsia"/>
              </w:rPr>
              <w:t>ser_ID</w:t>
            </w:r>
          </w:p>
        </w:tc>
        <w:tc>
          <w:tcPr>
            <w:tcW w:w="1659" w:type="dxa"/>
          </w:tcPr>
          <w:p w14:paraId="22AF2C1F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27202E">
              <w:rPr>
                <w:rFonts w:ascii="微软雅黑" w:eastAsia="微软雅黑" w:hAnsi="微软雅黑"/>
              </w:rPr>
              <w:t>(</w:t>
            </w:r>
            <w:r w:rsidR="0027202E">
              <w:rPr>
                <w:rFonts w:ascii="微软雅黑" w:eastAsia="微软雅黑" w:hAnsi="微软雅黑" w:hint="eastAsia"/>
              </w:rPr>
              <w:t>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53C5D5B" w14:textId="77777777" w:rsidR="00952BF1" w:rsidRPr="00653ACB" w:rsidRDefault="00952BF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7D63975" w14:textId="77777777" w:rsidR="00952BF1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表示来自那个用户</w:t>
            </w:r>
          </w:p>
        </w:tc>
      </w:tr>
    </w:tbl>
    <w:p w14:paraId="319D929C" w14:textId="77777777" w:rsidR="00653ACB" w:rsidRDefault="00653ACB" w:rsidP="00653ACB"/>
    <w:p w14:paraId="050E4770" w14:textId="77777777" w:rsidR="00952BF1" w:rsidRDefault="00952BF1" w:rsidP="00653ACB"/>
    <w:p w14:paraId="0FD74239" w14:textId="77777777" w:rsidR="0027202E" w:rsidRPr="001970FD" w:rsidRDefault="0027202E" w:rsidP="0027202E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2" w:name="_Toc13005918"/>
      <w:r>
        <w:rPr>
          <w:rFonts w:ascii="微软雅黑" w:eastAsia="微软雅黑" w:hAnsi="微软雅黑" w:cs="Times New Roman"/>
          <w:b/>
          <w:bCs/>
          <w:sz w:val="32"/>
          <w:szCs w:val="32"/>
        </w:rPr>
        <w:t>4.2.8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 xml:space="preserve"> 论坛</w:t>
      </w:r>
      <w:r w:rsidR="0098395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回复</w:t>
      </w:r>
      <w:r w:rsidR="00246E0A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表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forum</w:t>
      </w:r>
      <w:r w:rsidR="003F05E3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_answer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2"/>
    </w:p>
    <w:p w14:paraId="50143077" w14:textId="77777777" w:rsidR="0027202E" w:rsidRPr="00653ACB" w:rsidRDefault="0027202E" w:rsidP="002720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</w:t>
      </w:r>
      <w:r w:rsidRPr="00653ACB">
        <w:rPr>
          <w:rFonts w:ascii="微软雅黑" w:eastAsia="微软雅黑" w:hAnsi="微软雅黑" w:hint="eastAsia"/>
        </w:rPr>
        <w:t>信息表</w:t>
      </w:r>
      <w:r>
        <w:rPr>
          <w:rFonts w:ascii="微软雅黑" w:eastAsia="微软雅黑" w:hAnsi="微软雅黑" w:hint="eastAsia"/>
        </w:rPr>
        <w:t>,</w:t>
      </w:r>
      <w:r w:rsidRPr="00653ACB">
        <w:rPr>
          <w:rFonts w:ascii="微软雅黑" w:eastAsia="微软雅黑" w:hAnsi="微软雅黑" w:hint="eastAsia"/>
        </w:rPr>
        <w:t>用于记录</w:t>
      </w:r>
      <w:r>
        <w:rPr>
          <w:rFonts w:ascii="微软雅黑" w:eastAsia="微软雅黑" w:hAnsi="微软雅黑" w:hint="eastAsia"/>
        </w:rPr>
        <w:t>论坛</w:t>
      </w:r>
      <w:r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27202E" w:rsidRPr="00653ACB" w14:paraId="57239127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942211" w14:textId="77777777" w:rsidR="0027202E" w:rsidRPr="00653ACB" w:rsidRDefault="0027202E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1AEBC20A" w14:textId="77777777" w:rsidR="0027202E" w:rsidRPr="00653ACB" w:rsidRDefault="0027202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617FC7A2" w14:textId="77777777" w:rsidR="0027202E" w:rsidRPr="00653ACB" w:rsidRDefault="0027202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7E1A6F0F" w14:textId="77777777" w:rsidR="0027202E" w:rsidRPr="00653ACB" w:rsidRDefault="0027202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7202E" w:rsidRPr="00653ACB" w14:paraId="1C22FADA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846501" w14:textId="77777777" w:rsidR="0027202E" w:rsidRPr="00653ACB" w:rsidRDefault="008F5BB5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answer</w:t>
            </w:r>
            <w:r w:rsidR="0027202E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1423970E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3466B6B3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37BB6DC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27202E" w:rsidRPr="00653ACB" w14:paraId="666FCEAF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4FE4A60" w14:textId="77777777" w:rsidR="0027202E" w:rsidRPr="00653ACB" w:rsidRDefault="003A1A18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659" w:type="dxa"/>
          </w:tcPr>
          <w:p w14:paraId="2A77FBCD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5803A06B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1E2E0483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7202E" w:rsidRPr="00653ACB" w14:paraId="7B080F98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A58F925" w14:textId="77777777" w:rsidR="0027202E" w:rsidRPr="00653ACB" w:rsidRDefault="003A1A18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659" w:type="dxa"/>
          </w:tcPr>
          <w:p w14:paraId="725AFE05" w14:textId="77777777" w:rsidR="0027202E" w:rsidRPr="00653ACB" w:rsidRDefault="003A1A18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</w:t>
            </w:r>
          </w:p>
        </w:tc>
        <w:tc>
          <w:tcPr>
            <w:tcW w:w="1659" w:type="dxa"/>
          </w:tcPr>
          <w:p w14:paraId="27CFF024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F3C6553" w14:textId="77777777" w:rsidR="0027202E" w:rsidRPr="00653ACB" w:rsidRDefault="003A1A18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可以用其他方式存放时间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比如String</w:t>
            </w:r>
          </w:p>
        </w:tc>
      </w:tr>
      <w:tr w:rsidR="0027202E" w:rsidRPr="00653ACB" w14:paraId="7B643941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F4B3087" w14:textId="77777777" w:rsidR="0027202E" w:rsidRPr="00653ACB" w:rsidRDefault="0027202E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0291A40E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 w:rsidR="003A1A18"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84F6E0D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A3DAEB6" w14:textId="77777777" w:rsidR="0027202E" w:rsidRPr="00653ACB" w:rsidRDefault="0027202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表示来自那个用户</w:t>
            </w:r>
          </w:p>
        </w:tc>
      </w:tr>
      <w:tr w:rsidR="003A1A18" w:rsidRPr="00653ACB" w14:paraId="1C33ABDC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F57B35" w14:textId="77777777" w:rsidR="003A1A18" w:rsidRDefault="003A1A18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forum_ID</w:t>
            </w:r>
          </w:p>
        </w:tc>
        <w:tc>
          <w:tcPr>
            <w:tcW w:w="1659" w:type="dxa"/>
          </w:tcPr>
          <w:p w14:paraId="3A847F30" w14:textId="77777777" w:rsidR="003A1A18" w:rsidRPr="00653ACB" w:rsidRDefault="003A1A18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0810339A" w14:textId="77777777" w:rsidR="003A1A18" w:rsidRPr="00653ACB" w:rsidRDefault="003A1A18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70984248" w14:textId="77777777" w:rsidR="003A1A18" w:rsidRDefault="003A1A18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论坛信息表的主键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0A68E3">
              <w:rPr>
                <w:rFonts w:ascii="微软雅黑" w:eastAsia="微软雅黑" w:hAnsi="微软雅黑" w:hint="eastAsia"/>
              </w:rPr>
              <w:t>表示来自那个论坛</w:t>
            </w:r>
          </w:p>
        </w:tc>
      </w:tr>
    </w:tbl>
    <w:p w14:paraId="0554D963" w14:textId="77777777" w:rsidR="0027202E" w:rsidRDefault="0027202E" w:rsidP="0027202E"/>
    <w:p w14:paraId="232462DD" w14:textId="77777777" w:rsidR="00E70C3A" w:rsidRPr="001970FD" w:rsidRDefault="00E70C3A" w:rsidP="00E70C3A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3" w:name="_Toc13005919"/>
      <w:r>
        <w:rPr>
          <w:rFonts w:ascii="微软雅黑" w:eastAsia="微软雅黑" w:hAnsi="微软雅黑" w:cs="Times New Roman"/>
          <w:b/>
          <w:bCs/>
          <w:sz w:val="32"/>
          <w:szCs w:val="32"/>
        </w:rPr>
        <w:t>4.2.9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 xml:space="preserve"> 攻略信息表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strategy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3"/>
    </w:p>
    <w:p w14:paraId="45F17F18" w14:textId="77777777" w:rsidR="00E70C3A" w:rsidRPr="00653ACB" w:rsidRDefault="00FD7513" w:rsidP="00E70C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攻略</w:t>
      </w:r>
      <w:r w:rsidR="00E70C3A" w:rsidRPr="00653ACB">
        <w:rPr>
          <w:rFonts w:ascii="微软雅黑" w:eastAsia="微软雅黑" w:hAnsi="微软雅黑" w:hint="eastAsia"/>
        </w:rPr>
        <w:t>信息表</w:t>
      </w:r>
      <w:r w:rsidR="00E70C3A">
        <w:rPr>
          <w:rFonts w:ascii="微软雅黑" w:eastAsia="微软雅黑" w:hAnsi="微软雅黑" w:hint="eastAsia"/>
        </w:rPr>
        <w:t>,</w:t>
      </w:r>
      <w:r w:rsidR="00E70C3A" w:rsidRPr="00653ACB">
        <w:rPr>
          <w:rFonts w:ascii="微软雅黑" w:eastAsia="微软雅黑" w:hAnsi="微软雅黑" w:hint="eastAsia"/>
        </w:rPr>
        <w:t>用于记录</w:t>
      </w:r>
      <w:r>
        <w:rPr>
          <w:rFonts w:ascii="微软雅黑" w:eastAsia="微软雅黑" w:hAnsi="微软雅黑" w:hint="eastAsia"/>
        </w:rPr>
        <w:t>攻略</w:t>
      </w:r>
      <w:r w:rsidR="00E70C3A"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E70C3A" w:rsidRPr="00653ACB" w14:paraId="21995A65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CA58825" w14:textId="77777777" w:rsidR="00E70C3A" w:rsidRPr="00653ACB" w:rsidRDefault="00E70C3A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5564D7C5" w14:textId="77777777" w:rsidR="00E70C3A" w:rsidRPr="00653ACB" w:rsidRDefault="00E70C3A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18B682BA" w14:textId="77777777" w:rsidR="00E70C3A" w:rsidRPr="00653ACB" w:rsidRDefault="00E70C3A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2CC1CB19" w14:textId="77777777" w:rsidR="00E70C3A" w:rsidRPr="00653ACB" w:rsidRDefault="00E70C3A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70C3A" w:rsidRPr="00653ACB" w14:paraId="187A4A67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32DA624" w14:textId="77777777" w:rsidR="00E70C3A" w:rsidRPr="00653ACB" w:rsidRDefault="00FD7513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strategy</w:t>
            </w:r>
            <w:r w:rsidR="00E70C3A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594B7790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3F36A9E7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2F20CD8C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E70C3A" w:rsidRPr="00653ACB" w14:paraId="28BBD7D6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6852364" w14:textId="77777777" w:rsidR="00E70C3A" w:rsidRPr="00653ACB" w:rsidRDefault="00E70C3A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内容</w:t>
            </w:r>
          </w:p>
        </w:tc>
        <w:tc>
          <w:tcPr>
            <w:tcW w:w="1659" w:type="dxa"/>
          </w:tcPr>
          <w:p w14:paraId="5CAB823A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AAFCF2D" w14:textId="77777777" w:rsidR="00E70C3A" w:rsidRPr="00653ACB" w:rsidRDefault="007F217B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05ABBE9A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70C3A" w:rsidRPr="00653ACB" w14:paraId="5902C5FC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5407EE" w14:textId="77777777" w:rsidR="00E70C3A" w:rsidRPr="00653ACB" w:rsidRDefault="00FD7513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主题</w:t>
            </w:r>
          </w:p>
        </w:tc>
        <w:tc>
          <w:tcPr>
            <w:tcW w:w="1659" w:type="dxa"/>
          </w:tcPr>
          <w:p w14:paraId="37C11179" w14:textId="77777777" w:rsidR="00E70C3A" w:rsidRPr="00653ACB" w:rsidRDefault="00FD7513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archar(255)</w:t>
            </w:r>
          </w:p>
        </w:tc>
        <w:tc>
          <w:tcPr>
            <w:tcW w:w="1659" w:type="dxa"/>
          </w:tcPr>
          <w:p w14:paraId="04C82AE6" w14:textId="77777777" w:rsidR="00E70C3A" w:rsidRPr="00653ACB" w:rsidRDefault="00A51A14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0E22682A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70C3A" w:rsidRPr="00653ACB" w14:paraId="4AA963FD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722D43" w14:textId="77777777" w:rsidR="00E70C3A" w:rsidRPr="00653ACB" w:rsidRDefault="00E70C3A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693F3F93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3A76DB3F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7CC5C87D" w14:textId="77777777" w:rsidR="00E70C3A" w:rsidRPr="00653ACB" w:rsidRDefault="00E70C3A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表示来自那个用户</w:t>
            </w:r>
          </w:p>
        </w:tc>
      </w:tr>
      <w:tr w:rsidR="0082175F" w:rsidRPr="00653ACB" w14:paraId="5D09C7E2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F6DAF0F" w14:textId="77777777" w:rsidR="0082175F" w:rsidRDefault="0082175F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  <w:r w:rsidR="005803CE">
              <w:rPr>
                <w:rFonts w:ascii="微软雅黑" w:eastAsia="微软雅黑" w:hAnsi="微软雅黑" w:hint="eastAsia"/>
              </w:rPr>
              <w:t>存放地址</w:t>
            </w:r>
          </w:p>
        </w:tc>
        <w:tc>
          <w:tcPr>
            <w:tcW w:w="1659" w:type="dxa"/>
          </w:tcPr>
          <w:p w14:paraId="0DE1BD9A" w14:textId="77777777" w:rsidR="0082175F" w:rsidRPr="00653ACB" w:rsidRDefault="005803C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83366AF" w14:textId="77777777" w:rsidR="0082175F" w:rsidRPr="00653ACB" w:rsidRDefault="005803C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56F701B8" w14:textId="77777777" w:rsidR="0082175F" w:rsidRDefault="0082175F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5B461359" w14:textId="77777777" w:rsidR="006E1179" w:rsidRDefault="006E1179" w:rsidP="006E1179"/>
    <w:p w14:paraId="2A612CE7" w14:textId="77777777" w:rsidR="00776B3C" w:rsidRPr="001970FD" w:rsidRDefault="00776B3C" w:rsidP="00776B3C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4" w:name="_Toc13005920"/>
      <w:r>
        <w:rPr>
          <w:rFonts w:ascii="微软雅黑" w:eastAsia="微软雅黑" w:hAnsi="微软雅黑" w:cs="Times New Roman"/>
          <w:b/>
          <w:bCs/>
          <w:sz w:val="32"/>
          <w:szCs w:val="32"/>
        </w:rPr>
        <w:t>4.2.</w:t>
      </w:r>
      <w:r w:rsidR="009F7F29">
        <w:rPr>
          <w:rFonts w:ascii="微软雅黑" w:eastAsia="微软雅黑" w:hAnsi="微软雅黑" w:cs="Times New Roman"/>
          <w:b/>
          <w:bCs/>
          <w:sz w:val="32"/>
          <w:szCs w:val="32"/>
        </w:rPr>
        <w:t>10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 xml:space="preserve"> </w:t>
      </w:r>
      <w:r w:rsidR="005F6B61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评价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 w:rsidR="005F6B61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assess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4"/>
    </w:p>
    <w:p w14:paraId="6D045F26" w14:textId="77777777" w:rsidR="00776B3C" w:rsidRPr="00653ACB" w:rsidRDefault="00776B3C" w:rsidP="00776B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攻略</w:t>
      </w:r>
      <w:r w:rsidRPr="00653ACB">
        <w:rPr>
          <w:rFonts w:ascii="微软雅黑" w:eastAsia="微软雅黑" w:hAnsi="微软雅黑" w:hint="eastAsia"/>
        </w:rPr>
        <w:t>信息表</w:t>
      </w:r>
      <w:r>
        <w:rPr>
          <w:rFonts w:ascii="微软雅黑" w:eastAsia="微软雅黑" w:hAnsi="微软雅黑" w:hint="eastAsia"/>
        </w:rPr>
        <w:t>,</w:t>
      </w:r>
      <w:r w:rsidRPr="00653ACB">
        <w:rPr>
          <w:rFonts w:ascii="微软雅黑" w:eastAsia="微软雅黑" w:hAnsi="微软雅黑" w:hint="eastAsia"/>
        </w:rPr>
        <w:t>用于记录</w:t>
      </w:r>
      <w:r>
        <w:rPr>
          <w:rFonts w:ascii="微软雅黑" w:eastAsia="微软雅黑" w:hAnsi="微软雅黑" w:hint="eastAsia"/>
        </w:rPr>
        <w:t>攻略</w:t>
      </w:r>
      <w:r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776B3C" w:rsidRPr="00653ACB" w14:paraId="3CCC088A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BC32EB6" w14:textId="77777777" w:rsidR="00776B3C" w:rsidRPr="00653ACB" w:rsidRDefault="00776B3C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69E3EA56" w14:textId="77777777" w:rsidR="00776B3C" w:rsidRPr="00653ACB" w:rsidRDefault="00776B3C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67A1C67F" w14:textId="77777777" w:rsidR="00776B3C" w:rsidRPr="00653ACB" w:rsidRDefault="00776B3C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4448ED7F" w14:textId="77777777" w:rsidR="00776B3C" w:rsidRPr="00653ACB" w:rsidRDefault="00776B3C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76B3C" w:rsidRPr="00653ACB" w14:paraId="0F49084D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706315" w14:textId="77777777" w:rsidR="00776B3C" w:rsidRPr="00653ACB" w:rsidRDefault="00C8241C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assess</w:t>
            </w:r>
            <w:r w:rsidR="00776B3C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44960B5F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4B3F2755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50D4D054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776B3C" w:rsidRPr="00653ACB" w14:paraId="61AF1B18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FD02705" w14:textId="77777777" w:rsidR="00776B3C" w:rsidRPr="00653ACB" w:rsidRDefault="00776B3C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659" w:type="dxa"/>
          </w:tcPr>
          <w:p w14:paraId="6F75DBBB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177B8AF3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798E430C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76B3C" w:rsidRPr="00653ACB" w14:paraId="3E9BD321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5AF4BC0" w14:textId="77777777" w:rsidR="00776B3C" w:rsidRPr="00653ACB" w:rsidRDefault="00A12271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1659" w:type="dxa"/>
          </w:tcPr>
          <w:p w14:paraId="00F9CB09" w14:textId="77777777" w:rsidR="00776B3C" w:rsidRPr="00653ACB" w:rsidRDefault="00A1227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1659" w:type="dxa"/>
          </w:tcPr>
          <w:p w14:paraId="09EEDA49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2B38D6F9" w14:textId="77777777" w:rsidR="00776B3C" w:rsidRPr="00653ACB" w:rsidRDefault="00A1227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0-5</w:t>
            </w:r>
            <w:r w:rsidR="001565AA"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表示0分</w:t>
            </w:r>
          </w:p>
        </w:tc>
      </w:tr>
      <w:tr w:rsidR="00776B3C" w:rsidRPr="00653ACB" w14:paraId="37FFAA20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FF71D0" w14:textId="77777777" w:rsidR="00776B3C" w:rsidRPr="00653ACB" w:rsidRDefault="00776B3C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34BE3266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7FA03404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FF869CD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表示来自那个用户</w:t>
            </w:r>
          </w:p>
        </w:tc>
      </w:tr>
      <w:tr w:rsidR="00776B3C" w:rsidRPr="00653ACB" w14:paraId="21C96A89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62E607E" w14:textId="77777777" w:rsidR="00776B3C" w:rsidRDefault="00A12271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attract_ID</w:t>
            </w:r>
          </w:p>
        </w:tc>
        <w:tc>
          <w:tcPr>
            <w:tcW w:w="1659" w:type="dxa"/>
          </w:tcPr>
          <w:p w14:paraId="1C38BDEF" w14:textId="77777777" w:rsidR="00776B3C" w:rsidRPr="00653ACB" w:rsidRDefault="00776B3C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7DB2C7A" w14:textId="77777777" w:rsidR="00776B3C" w:rsidRPr="00653ACB" w:rsidRDefault="00A1227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E461611" w14:textId="77777777" w:rsidR="00776B3C" w:rsidRDefault="00A12271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景点信息表的外键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表示针对那个景点打分</w:t>
            </w:r>
          </w:p>
        </w:tc>
      </w:tr>
    </w:tbl>
    <w:p w14:paraId="4708D3E0" w14:textId="77777777" w:rsidR="00E70C3A" w:rsidRDefault="00E70C3A" w:rsidP="006E1179"/>
    <w:p w14:paraId="38B50481" w14:textId="77777777" w:rsidR="00F136C6" w:rsidRPr="001970FD" w:rsidRDefault="00F136C6" w:rsidP="00F136C6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25" w:name="_Toc13005921"/>
      <w:r>
        <w:rPr>
          <w:rFonts w:ascii="微软雅黑" w:eastAsia="微软雅黑" w:hAnsi="微软雅黑" w:cs="Times New Roman"/>
          <w:b/>
          <w:bCs/>
          <w:sz w:val="32"/>
          <w:szCs w:val="32"/>
        </w:rPr>
        <w:t>4.2.1</w:t>
      </w:r>
      <w:r w:rsidR="00A63BF2">
        <w:rPr>
          <w:rFonts w:ascii="微软雅黑" w:eastAsia="微软雅黑" w:hAnsi="微软雅黑" w:cs="Times New Roman"/>
          <w:b/>
          <w:bCs/>
          <w:sz w:val="32"/>
          <w:szCs w:val="32"/>
        </w:rPr>
        <w:t>1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 xml:space="preserve"> </w:t>
      </w:r>
      <w:r w:rsidR="00A63BF2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旅游团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信息表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 w:rsidR="00887F5A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society</w:t>
      </w:r>
      <w:r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5"/>
    </w:p>
    <w:p w14:paraId="137A9152" w14:textId="77777777" w:rsidR="00F136C6" w:rsidRPr="00653ACB" w:rsidRDefault="00F136C6" w:rsidP="00F136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攻略</w:t>
      </w:r>
      <w:r w:rsidRPr="00653ACB">
        <w:rPr>
          <w:rFonts w:ascii="微软雅黑" w:eastAsia="微软雅黑" w:hAnsi="微软雅黑" w:hint="eastAsia"/>
        </w:rPr>
        <w:t>信息表</w:t>
      </w:r>
      <w:r>
        <w:rPr>
          <w:rFonts w:ascii="微软雅黑" w:eastAsia="微软雅黑" w:hAnsi="微软雅黑" w:hint="eastAsia"/>
        </w:rPr>
        <w:t>,</w:t>
      </w:r>
      <w:r w:rsidRPr="00653ACB">
        <w:rPr>
          <w:rFonts w:ascii="微软雅黑" w:eastAsia="微软雅黑" w:hAnsi="微软雅黑" w:hint="eastAsia"/>
        </w:rPr>
        <w:t>用于记录</w:t>
      </w:r>
      <w:r>
        <w:rPr>
          <w:rFonts w:ascii="微软雅黑" w:eastAsia="微软雅黑" w:hAnsi="微软雅黑" w:hint="eastAsia"/>
        </w:rPr>
        <w:t>攻略</w:t>
      </w:r>
      <w:r w:rsidRPr="00653ACB">
        <w:rPr>
          <w:rFonts w:ascii="微软雅黑" w:eastAsia="微软雅黑" w:hAnsi="微软雅黑" w:hint="eastAsia"/>
        </w:rPr>
        <w:t>基本信息。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F136C6" w:rsidRPr="00653ACB" w14:paraId="230C235A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25C310" w14:textId="77777777" w:rsidR="00F136C6" w:rsidRPr="00653ACB" w:rsidRDefault="00F136C6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23B93992" w14:textId="77777777" w:rsidR="00F136C6" w:rsidRPr="00653ACB" w:rsidRDefault="00F136C6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13E25A14" w14:textId="77777777" w:rsidR="00F136C6" w:rsidRPr="00653ACB" w:rsidRDefault="00F136C6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6DA6620B" w14:textId="77777777" w:rsidR="00F136C6" w:rsidRPr="00653ACB" w:rsidRDefault="00F136C6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136C6" w:rsidRPr="00653ACB" w14:paraId="0FFCC7DA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3B50824" w14:textId="77777777" w:rsidR="00F136C6" w:rsidRPr="00653ACB" w:rsidRDefault="004C2601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society</w:t>
            </w:r>
            <w:r w:rsidR="00F136C6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73061BC0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4C638A50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21BDF8C1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 w:rsidR="0021108A">
              <w:rPr>
                <w:rFonts w:ascii="微软雅黑" w:eastAsia="微软雅黑" w:hAnsi="微软雅黑" w:hint="eastAsia"/>
              </w:rPr>
              <w:t>去参加</w:t>
            </w:r>
            <w:r w:rsidR="00A800CD">
              <w:rPr>
                <w:rFonts w:ascii="微软雅黑" w:eastAsia="微软雅黑" w:hAnsi="微软雅黑" w:hint="eastAsia"/>
              </w:rPr>
              <w:t>的旅游团</w:t>
            </w:r>
          </w:p>
        </w:tc>
      </w:tr>
      <w:tr w:rsidR="00F136C6" w:rsidRPr="00653ACB" w14:paraId="1C025A47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F8BB176" w14:textId="77777777" w:rsidR="00F136C6" w:rsidRPr="00653ACB" w:rsidRDefault="00AE66FA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旅游团名称</w:t>
            </w:r>
          </w:p>
        </w:tc>
        <w:tc>
          <w:tcPr>
            <w:tcW w:w="1659" w:type="dxa"/>
          </w:tcPr>
          <w:p w14:paraId="5D23EFB4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(255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6AFC5B3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604040C9" w14:textId="77777777" w:rsidR="00F136C6" w:rsidRPr="00653ACB" w:rsidRDefault="000510BD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无名社团</w:t>
            </w:r>
          </w:p>
        </w:tc>
      </w:tr>
      <w:tr w:rsidR="00F136C6" w:rsidRPr="00653ACB" w14:paraId="10DCB8F4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14E27EB" w14:textId="77777777" w:rsidR="00F136C6" w:rsidRPr="00653ACB" w:rsidRDefault="00C76FF5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介绍</w:t>
            </w:r>
          </w:p>
        </w:tc>
        <w:tc>
          <w:tcPr>
            <w:tcW w:w="1659" w:type="dxa"/>
          </w:tcPr>
          <w:p w14:paraId="4E5E18D8" w14:textId="77777777" w:rsidR="00F136C6" w:rsidRPr="00653ACB" w:rsidRDefault="00C76FF5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archar(255)</w:t>
            </w:r>
          </w:p>
        </w:tc>
        <w:tc>
          <w:tcPr>
            <w:tcW w:w="1659" w:type="dxa"/>
          </w:tcPr>
          <w:p w14:paraId="0AEBF256" w14:textId="77777777" w:rsidR="00F136C6" w:rsidRPr="00653ACB" w:rsidRDefault="00B14CC0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03" w:type="dxa"/>
          </w:tcPr>
          <w:p w14:paraId="18BC74E2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136C6" w:rsidRPr="00653ACB" w14:paraId="24275598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EB01A9D" w14:textId="77777777" w:rsidR="00F136C6" w:rsidRPr="00653ACB" w:rsidRDefault="00F136C6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44F9FF28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45BE80C4" w14:textId="77777777" w:rsidR="00F136C6" w:rsidRPr="00653ACB" w:rsidRDefault="00F136C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385EB3DF" w14:textId="77777777" w:rsidR="00F136C6" w:rsidRPr="00653ACB" w:rsidRDefault="00F136C6" w:rsidP="00B14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用户信息表的主键</w:t>
            </w:r>
            <w:r w:rsidR="001565AA"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 w:hint="eastAsia"/>
              </w:rPr>
              <w:t>表示</w:t>
            </w:r>
            <w:r w:rsidR="00B14CC0">
              <w:rPr>
                <w:rFonts w:ascii="微软雅黑" w:eastAsia="微软雅黑" w:hAnsi="微软雅黑" w:hint="eastAsia"/>
              </w:rPr>
              <w:t>团的负责人</w:t>
            </w:r>
          </w:p>
        </w:tc>
      </w:tr>
    </w:tbl>
    <w:p w14:paraId="140B6B0F" w14:textId="77777777" w:rsidR="00E70C3A" w:rsidRPr="00F136C6" w:rsidRDefault="00E70C3A" w:rsidP="006E1179"/>
    <w:p w14:paraId="1516D2D4" w14:textId="77777777" w:rsidR="00E70C3A" w:rsidRPr="00742EF0" w:rsidRDefault="00E70C3A" w:rsidP="006E1179"/>
    <w:p w14:paraId="27A2C138" w14:textId="77777777" w:rsidR="0072781C" w:rsidRDefault="0072781C" w:rsidP="006E1179"/>
    <w:p w14:paraId="29DB4FA5" w14:textId="77777777" w:rsidR="00EE4B8E" w:rsidRPr="00E12E45" w:rsidRDefault="0072781C" w:rsidP="00EE4B8E">
      <w:pPr>
        <w:keepNext/>
        <w:keepLines/>
        <w:spacing w:before="260" w:after="260" w:line="415" w:lineRule="auto"/>
        <w:outlineLvl w:val="1"/>
      </w:pPr>
      <w:bookmarkStart w:id="26" w:name="_Toc13005922"/>
      <w:r>
        <w:rPr>
          <w:rFonts w:ascii="微软雅黑" w:eastAsia="微软雅黑" w:hAnsi="微软雅黑" w:cs="Times New Roman"/>
          <w:b/>
          <w:bCs/>
          <w:sz w:val="32"/>
          <w:szCs w:val="32"/>
        </w:rPr>
        <w:t>4.2</w:t>
      </w:r>
      <w:r w:rsidR="00E12E45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.</w:t>
      </w:r>
      <w:r w:rsidR="00E12E45">
        <w:rPr>
          <w:rFonts w:ascii="微软雅黑" w:eastAsia="微软雅黑" w:hAnsi="微软雅黑" w:cs="Times New Roman"/>
          <w:b/>
          <w:bCs/>
          <w:sz w:val="32"/>
          <w:szCs w:val="32"/>
        </w:rPr>
        <w:t>12</w:t>
      </w:r>
      <w:r w:rsidR="00EE4B8E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组团信息表</w:t>
      </w:r>
      <w:r w:rsidR="00EE4B8E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（</w:t>
      </w:r>
      <w:r w:rsidR="00EE4B8E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group</w:t>
      </w:r>
      <w:r w:rsidR="00EE4B8E" w:rsidRPr="00653AC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）</w:t>
      </w:r>
      <w:bookmarkEnd w:id="26"/>
    </w:p>
    <w:p w14:paraId="5D8B3FA9" w14:textId="77777777" w:rsidR="00EE4B8E" w:rsidRPr="00653ACB" w:rsidRDefault="008F0DEA" w:rsidP="00EE4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浪费</w:t>
      </w:r>
      <w:r w:rsidR="001C360F">
        <w:rPr>
          <w:rFonts w:ascii="微软雅黑" w:eastAsia="微软雅黑" w:hAnsi="微软雅黑" w:hint="eastAsia"/>
        </w:rPr>
        <w:t>，2个外键完全可以做主键，这样实际上就是1张表2个键</w:t>
      </w:r>
      <w:r w:rsidR="00A87FA3">
        <w:rPr>
          <w:rFonts w:ascii="微软雅黑" w:eastAsia="微软雅黑" w:hAnsi="微软雅黑" w:hint="eastAsia"/>
        </w:rPr>
        <w:t>，直接合并多好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103"/>
      </w:tblGrid>
      <w:tr w:rsidR="00EE4B8E" w:rsidRPr="00653ACB" w14:paraId="4544880D" w14:textId="77777777" w:rsidTr="00B4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16249D" w14:textId="77777777" w:rsidR="00EE4B8E" w:rsidRPr="00653ACB" w:rsidRDefault="00EE4B8E" w:rsidP="00B42F6C">
            <w:pPr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659" w:type="dxa"/>
          </w:tcPr>
          <w:p w14:paraId="66877C4A" w14:textId="77777777" w:rsidR="00EE4B8E" w:rsidRPr="00653ACB" w:rsidRDefault="00EE4B8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1659" w:type="dxa"/>
          </w:tcPr>
          <w:p w14:paraId="76B81A3E" w14:textId="77777777" w:rsidR="00EE4B8E" w:rsidRPr="00653ACB" w:rsidRDefault="00EE4B8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是否允许空置</w:t>
            </w:r>
          </w:p>
        </w:tc>
        <w:tc>
          <w:tcPr>
            <w:tcW w:w="3103" w:type="dxa"/>
          </w:tcPr>
          <w:p w14:paraId="0FD3A3EE" w14:textId="77777777" w:rsidR="00EE4B8E" w:rsidRPr="00653ACB" w:rsidRDefault="00EE4B8E" w:rsidP="00B42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E4B8E" w:rsidRPr="00653ACB" w14:paraId="4FEB8D2D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24231A" w14:textId="77777777" w:rsidR="00EE4B8E" w:rsidRPr="00653ACB" w:rsidRDefault="0001170B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</w:t>
            </w:r>
            <w:r w:rsidR="00EE4B8E">
              <w:rPr>
                <w:rFonts w:ascii="微软雅黑" w:eastAsia="微软雅黑" w:hAnsi="微软雅黑" w:hint="eastAsia"/>
              </w:rPr>
              <w:t>_ID</w:t>
            </w:r>
          </w:p>
        </w:tc>
        <w:tc>
          <w:tcPr>
            <w:tcW w:w="1659" w:type="dxa"/>
          </w:tcPr>
          <w:p w14:paraId="1263881F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Pr="00653ACB">
              <w:rPr>
                <w:rFonts w:ascii="微软雅黑" w:eastAsia="微软雅黑" w:hAnsi="微软雅黑"/>
              </w:rPr>
              <w:t>(64)</w:t>
            </w:r>
          </w:p>
        </w:tc>
        <w:tc>
          <w:tcPr>
            <w:tcW w:w="1659" w:type="dxa"/>
          </w:tcPr>
          <w:p w14:paraId="0F69C17D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730A309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EE4B8E" w:rsidRPr="00653ACB" w14:paraId="52341124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A93C952" w14:textId="77777777" w:rsidR="00EE4B8E" w:rsidRPr="00653ACB" w:rsidRDefault="00EA02BB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society_ID</w:t>
            </w:r>
          </w:p>
        </w:tc>
        <w:tc>
          <w:tcPr>
            <w:tcW w:w="1659" w:type="dxa"/>
          </w:tcPr>
          <w:p w14:paraId="329F1DB1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 w:rsidR="002C230D">
              <w:rPr>
                <w:rFonts w:ascii="微软雅黑" w:eastAsia="微软雅黑" w:hAnsi="微软雅黑"/>
              </w:rPr>
              <w:t>(</w:t>
            </w:r>
            <w:r w:rsidR="002C230D"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1D42CD0B" w14:textId="77777777" w:rsidR="00EE4B8E" w:rsidRPr="00653ACB" w:rsidRDefault="002C230D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26C0EC40" w14:textId="77777777" w:rsidR="00EE4B8E" w:rsidRPr="00653ACB" w:rsidRDefault="001C360F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外键，</w:t>
            </w:r>
            <w:r w:rsidR="009074C7">
              <w:rPr>
                <w:rFonts w:ascii="微软雅黑" w:eastAsia="微软雅黑" w:hAnsi="微软雅黑" w:hint="eastAsia"/>
              </w:rPr>
              <w:t>旅游团的主键，</w:t>
            </w:r>
            <w:r w:rsidR="00047FF8">
              <w:rPr>
                <w:rFonts w:ascii="微软雅黑" w:eastAsia="微软雅黑" w:hAnsi="微软雅黑" w:hint="eastAsia"/>
              </w:rPr>
              <w:t>摸了</w:t>
            </w:r>
          </w:p>
        </w:tc>
      </w:tr>
      <w:tr w:rsidR="00EE4B8E" w:rsidRPr="00653ACB" w14:paraId="48691B32" w14:textId="77777777" w:rsidTr="00B42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826D44" w14:textId="77777777" w:rsidR="00EE4B8E" w:rsidRPr="00653ACB" w:rsidRDefault="00EE4B8E" w:rsidP="00B42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user_ID</w:t>
            </w:r>
          </w:p>
        </w:tc>
        <w:tc>
          <w:tcPr>
            <w:tcW w:w="1659" w:type="dxa"/>
          </w:tcPr>
          <w:p w14:paraId="50A6A5B7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/>
              </w:rPr>
              <w:t>v</w:t>
            </w:r>
            <w:r w:rsidRPr="00653ACB">
              <w:rPr>
                <w:rFonts w:ascii="微软雅黑" w:eastAsia="微软雅黑" w:hAnsi="微软雅黑" w:hint="eastAsia"/>
              </w:rPr>
              <w:t>archar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64</w:t>
            </w:r>
            <w:r w:rsidRPr="00653ACB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659" w:type="dxa"/>
          </w:tcPr>
          <w:p w14:paraId="2430396B" w14:textId="77777777" w:rsidR="00EE4B8E" w:rsidRPr="00653ACB" w:rsidRDefault="00EE4B8E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3AC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03" w:type="dxa"/>
          </w:tcPr>
          <w:p w14:paraId="691792D6" w14:textId="77777777" w:rsidR="00EE4B8E" w:rsidRPr="00653ACB" w:rsidRDefault="00E969E6" w:rsidP="00B4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主键，同时也是</w:t>
            </w:r>
            <w:r w:rsidR="00EE4B8E">
              <w:rPr>
                <w:rFonts w:ascii="微软雅黑" w:eastAsia="微软雅黑" w:hAnsi="微软雅黑" w:hint="eastAsia"/>
              </w:rPr>
              <w:t>外键,用户信息表的主键,表示团的</w:t>
            </w:r>
            <w:r w:rsidR="00285018">
              <w:rPr>
                <w:rFonts w:ascii="微软雅黑" w:eastAsia="微软雅黑" w:hAnsi="微软雅黑" w:hint="eastAsia"/>
              </w:rPr>
              <w:t>参加者</w:t>
            </w:r>
          </w:p>
        </w:tc>
      </w:tr>
    </w:tbl>
    <w:p w14:paraId="034525E2" w14:textId="77777777" w:rsidR="0072781C" w:rsidRPr="00EE4B8E" w:rsidRDefault="0072781C" w:rsidP="006E1179"/>
    <w:p w14:paraId="0ECB04FA" w14:textId="77777777" w:rsidR="00742EF0" w:rsidRPr="00E70C3A" w:rsidRDefault="00742EF0" w:rsidP="006E1179"/>
    <w:p w14:paraId="1D8AB54E" w14:textId="77777777" w:rsidR="008C4BE3" w:rsidRPr="00583459" w:rsidRDefault="008C4BE3" w:rsidP="008C4BE3">
      <w:pPr>
        <w:pStyle w:val="1"/>
        <w:rPr>
          <w:rFonts w:ascii="微软雅黑" w:eastAsia="微软雅黑" w:hAnsi="微软雅黑"/>
        </w:rPr>
      </w:pPr>
      <w:bookmarkStart w:id="27" w:name="_Toc13005923"/>
      <w:r>
        <w:rPr>
          <w:rFonts w:ascii="微软雅黑" w:eastAsia="微软雅黑" w:hAnsi="微软雅黑" w:hint="eastAsia"/>
        </w:rPr>
        <w:t>5</w:t>
      </w:r>
      <w:r w:rsidR="00F004AF">
        <w:rPr>
          <w:rFonts w:ascii="微软雅黑" w:eastAsia="微软雅黑" w:hAnsi="微软雅黑"/>
        </w:rPr>
        <w:t xml:space="preserve"> </w:t>
      </w:r>
      <w:r w:rsidR="00D424FA">
        <w:rPr>
          <w:rFonts w:ascii="微软雅黑" w:eastAsia="微软雅黑" w:hAnsi="微软雅黑" w:hint="eastAsia"/>
        </w:rPr>
        <w:t>需求的可追踪性</w:t>
      </w:r>
      <w:bookmarkEnd w:id="27"/>
    </w:p>
    <w:p w14:paraId="6D5A2A94" w14:textId="77777777" w:rsidR="000D1E33" w:rsidRDefault="000D1E33" w:rsidP="006E11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本系统需要追踪系统的稳定性</w:t>
      </w:r>
      <w:r w:rsidR="00307EC0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防止出现特殊的意外。</w:t>
      </w:r>
    </w:p>
    <w:p w14:paraId="37206747" w14:textId="77777777" w:rsidR="008C4BE3" w:rsidRDefault="008C4BE3" w:rsidP="00F004AF">
      <w:pPr>
        <w:rPr>
          <w:rFonts w:ascii="微软雅黑" w:eastAsia="微软雅黑" w:hAnsi="微软雅黑"/>
        </w:rPr>
      </w:pPr>
    </w:p>
    <w:p w14:paraId="7126DDD7" w14:textId="77777777" w:rsidR="00F004AF" w:rsidRPr="00583459" w:rsidRDefault="000B76A3" w:rsidP="000B76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</w:t>
      </w:r>
      <w:bookmarkStart w:id="28" w:name="_Toc13005924"/>
      <w:r w:rsidR="00F004AF">
        <w:rPr>
          <w:rFonts w:ascii="微软雅黑" w:eastAsia="微软雅黑" w:hAnsi="微软雅黑" w:hint="eastAsia"/>
        </w:rPr>
        <w:t>注解</w:t>
      </w:r>
      <w:bookmarkEnd w:id="28"/>
    </w:p>
    <w:p w14:paraId="7B197325" w14:textId="77777777" w:rsidR="00710C9F" w:rsidRDefault="00710C9F" w:rsidP="00710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[1] </w:t>
      </w:r>
      <w:r w:rsidRPr="00710C9F">
        <w:rPr>
          <w:rFonts w:ascii="微软雅黑" w:eastAsia="微软雅黑" w:hAnsi="微软雅黑" w:hint="eastAsia"/>
        </w:rPr>
        <w:t>My</w:t>
      </w:r>
      <w:r w:rsidRPr="00710C9F">
        <w:rPr>
          <w:rFonts w:ascii="微软雅黑" w:eastAsia="微软雅黑" w:hAnsi="微软雅黑"/>
        </w:rPr>
        <w:t>SQL</w:t>
      </w:r>
    </w:p>
    <w:p w14:paraId="1A633DF7" w14:textId="77777777" w:rsidR="00710C9F" w:rsidRPr="00710C9F" w:rsidRDefault="00710C9F" w:rsidP="00EC71B6">
      <w:pPr>
        <w:ind w:firstLine="420"/>
        <w:rPr>
          <w:rFonts w:ascii="微软雅黑" w:eastAsia="微软雅黑" w:hAnsi="微软雅黑"/>
        </w:rPr>
      </w:pPr>
      <w:r w:rsidRPr="00710C9F">
        <w:rPr>
          <w:rFonts w:ascii="微软雅黑" w:eastAsia="微软雅黑" w:hAnsi="微软雅黑" w:hint="eastAsia"/>
        </w:rPr>
        <w:t>MySQL是一个关系型数据库管理系统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由瑞典MySQL AB 公司开发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目前属于 Oracle 旗下产品。MySQL 是最流行的关系型数据库管理系统之一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在 WEB 应用方面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MySQL是最好的 RDBMS (Relational Database Management System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关系数据库管理系统) 应用软件。</w:t>
      </w:r>
    </w:p>
    <w:p w14:paraId="6C4CF961" w14:textId="77777777" w:rsidR="00710C9F" w:rsidRPr="00710C9F" w:rsidRDefault="00710C9F" w:rsidP="00EC71B6">
      <w:pPr>
        <w:ind w:firstLine="420"/>
        <w:rPr>
          <w:rFonts w:ascii="微软雅黑" w:eastAsia="微软雅黑" w:hAnsi="微软雅黑"/>
        </w:rPr>
      </w:pPr>
      <w:r w:rsidRPr="00710C9F">
        <w:rPr>
          <w:rFonts w:ascii="微软雅黑" w:eastAsia="微软雅黑" w:hAnsi="微软雅黑" w:hint="eastAsia"/>
        </w:rPr>
        <w:t>MySQL是一种关系数据库管理系统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关系数据库将数据保存在不同的表中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而不是将所有数据放在一个大仓库内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这样就增加了速度并提高了灵活性。</w:t>
      </w:r>
    </w:p>
    <w:p w14:paraId="6007F778" w14:textId="77777777" w:rsidR="00710C9F" w:rsidRPr="00710C9F" w:rsidRDefault="00710C9F" w:rsidP="00EC71B6">
      <w:pPr>
        <w:ind w:firstLine="420"/>
        <w:rPr>
          <w:rFonts w:ascii="微软雅黑" w:eastAsia="微软雅黑" w:hAnsi="微软雅黑"/>
        </w:rPr>
      </w:pPr>
      <w:r w:rsidRPr="00710C9F">
        <w:rPr>
          <w:rFonts w:ascii="微软雅黑" w:eastAsia="微软雅黑" w:hAnsi="微软雅黑" w:hint="eastAsia"/>
        </w:rPr>
        <w:t>MySQL所使用的 SQL 语言是用于访问数据库的最常用标准化语言。MySQL 软件采用了双授权政策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分为社区版和商业版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由于其体积小</w:t>
      </w:r>
      <w:r w:rsidR="00B448EE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速度快</w:t>
      </w:r>
      <w:r w:rsidR="00B448EE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总体拥有成本低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尤其是开放源码这一特点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一般中小型网站的开发都选择 MySQL 作为网站数据库。</w:t>
      </w:r>
    </w:p>
    <w:p w14:paraId="2CADB2E7" w14:textId="77777777" w:rsidR="00710C9F" w:rsidRPr="00710C9F" w:rsidRDefault="00710C9F" w:rsidP="00EC71B6">
      <w:pPr>
        <w:ind w:firstLine="420"/>
        <w:rPr>
          <w:rFonts w:ascii="微软雅黑" w:eastAsia="微软雅黑" w:hAnsi="微软雅黑"/>
        </w:rPr>
      </w:pPr>
      <w:r w:rsidRPr="00710C9F">
        <w:rPr>
          <w:rFonts w:ascii="微软雅黑" w:eastAsia="微软雅黑" w:hAnsi="微软雅黑" w:hint="eastAsia"/>
        </w:rPr>
        <w:t>由于其社区版的性能卓越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搭配 PHP 和 Apache 可组成良好的开发环境。</w:t>
      </w:r>
    </w:p>
    <w:p w14:paraId="1EB50882" w14:textId="77777777" w:rsidR="00710C9F" w:rsidRDefault="00710C9F" w:rsidP="00710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2] JSP</w:t>
      </w:r>
    </w:p>
    <w:p w14:paraId="22142CBC" w14:textId="77777777" w:rsidR="00710C9F" w:rsidRDefault="00710C9F" w:rsidP="00EC71B6">
      <w:pPr>
        <w:ind w:firstLine="420"/>
        <w:rPr>
          <w:rFonts w:ascii="微软雅黑" w:eastAsia="微软雅黑" w:hAnsi="微软雅黑"/>
        </w:rPr>
      </w:pPr>
      <w:r w:rsidRPr="00710C9F">
        <w:rPr>
          <w:rFonts w:ascii="微软雅黑" w:eastAsia="微软雅黑" w:hAnsi="微软雅黑" w:hint="eastAsia"/>
        </w:rPr>
        <w:t>JSP全名为Java Server Pages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中文名叫java服务器页面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其根本是一个简化的Servlet设计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它 [1]  是由Sun Microsystems公司倡导</w:t>
      </w:r>
      <w:r w:rsidR="00B448EE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许多公司参与一起建立的一种动态网页技术标准。JSP技术有点类似ASP技术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它是在传统的网页HTML（标准通用标记语言的子集）文件(*.htm,*.html)中插入Java程序段(Scriptlet)和JSP标记(tag)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从而形成JSP文件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后缀名为(*.jsp)。 用JSP开发的Web应用是跨平台的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既能在Linux下运行</w:t>
      </w:r>
      <w:r w:rsidR="00307EC0">
        <w:rPr>
          <w:rFonts w:ascii="微软雅黑" w:eastAsia="微软雅黑" w:hAnsi="微软雅黑" w:hint="eastAsia"/>
        </w:rPr>
        <w:t>,</w:t>
      </w:r>
      <w:r w:rsidRPr="00710C9F">
        <w:rPr>
          <w:rFonts w:ascii="微软雅黑" w:eastAsia="微软雅黑" w:hAnsi="微软雅黑" w:hint="eastAsia"/>
        </w:rPr>
        <w:t>也能在其他操作系统上运行。</w:t>
      </w:r>
    </w:p>
    <w:p w14:paraId="7B04E30A" w14:textId="77777777" w:rsidR="00710C9F" w:rsidRDefault="00710C9F" w:rsidP="008D39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3] JavaBean</w:t>
      </w:r>
    </w:p>
    <w:p w14:paraId="0586E010" w14:textId="77777777" w:rsidR="008D397F" w:rsidRPr="00710C9F" w:rsidRDefault="008D397F" w:rsidP="008D397F">
      <w:pPr>
        <w:ind w:firstLine="420"/>
        <w:rPr>
          <w:rFonts w:ascii="微软雅黑" w:eastAsia="微软雅黑" w:hAnsi="微软雅黑"/>
        </w:rPr>
      </w:pPr>
      <w:r w:rsidRPr="008D397F">
        <w:rPr>
          <w:rFonts w:ascii="微软雅黑" w:eastAsia="微软雅黑" w:hAnsi="微软雅黑" w:hint="eastAsia"/>
        </w:rPr>
        <w:t>JavaBean 是一种JAVA语言写成的可重用组件。为写成JavaBean</w:t>
      </w:r>
      <w:r w:rsidR="00307EC0">
        <w:rPr>
          <w:rFonts w:ascii="微软雅黑" w:eastAsia="微软雅黑" w:hAnsi="微软雅黑" w:hint="eastAsia"/>
        </w:rPr>
        <w:t>,</w:t>
      </w:r>
      <w:r w:rsidRPr="008D397F">
        <w:rPr>
          <w:rFonts w:ascii="微软雅黑" w:eastAsia="微软雅黑" w:hAnsi="微软雅黑" w:hint="eastAsia"/>
        </w:rPr>
        <w:t>类必须是具体的和</w:t>
      </w:r>
      <w:r w:rsidRPr="008D397F">
        <w:rPr>
          <w:rFonts w:ascii="微软雅黑" w:eastAsia="微软雅黑" w:hAnsi="微软雅黑" w:hint="eastAsia"/>
        </w:rPr>
        <w:lastRenderedPageBreak/>
        <w:t>公共的</w:t>
      </w:r>
      <w:r w:rsidR="00307EC0">
        <w:rPr>
          <w:rFonts w:ascii="微软雅黑" w:eastAsia="微软雅黑" w:hAnsi="微软雅黑" w:hint="eastAsia"/>
        </w:rPr>
        <w:t>,</w:t>
      </w:r>
      <w:r w:rsidRPr="008D397F">
        <w:rPr>
          <w:rFonts w:ascii="微软雅黑" w:eastAsia="微软雅黑" w:hAnsi="微软雅黑" w:hint="eastAsia"/>
        </w:rPr>
        <w:t>并且具有无参数的构造器。JavaBean 通过提供符合一致性设计模式的公共方法将内部域暴露成员属性</w:t>
      </w:r>
      <w:r w:rsidR="00307EC0">
        <w:rPr>
          <w:rFonts w:ascii="微软雅黑" w:eastAsia="微软雅黑" w:hAnsi="微软雅黑" w:hint="eastAsia"/>
        </w:rPr>
        <w:t>,</w:t>
      </w:r>
      <w:r w:rsidRPr="008D397F">
        <w:rPr>
          <w:rFonts w:ascii="微软雅黑" w:eastAsia="微软雅黑" w:hAnsi="微软雅黑" w:hint="eastAsia"/>
        </w:rPr>
        <w:t>set和get方法获取。众所周知</w:t>
      </w:r>
      <w:r w:rsidR="00307EC0">
        <w:rPr>
          <w:rFonts w:ascii="微软雅黑" w:eastAsia="微软雅黑" w:hAnsi="微软雅黑" w:hint="eastAsia"/>
        </w:rPr>
        <w:t>,</w:t>
      </w:r>
      <w:r w:rsidRPr="008D397F">
        <w:rPr>
          <w:rFonts w:ascii="微软雅黑" w:eastAsia="微软雅黑" w:hAnsi="微软雅黑" w:hint="eastAsia"/>
        </w:rPr>
        <w:t>属性名称符合这种模式</w:t>
      </w:r>
      <w:r w:rsidR="00307EC0">
        <w:rPr>
          <w:rFonts w:ascii="微软雅黑" w:eastAsia="微软雅黑" w:hAnsi="微软雅黑" w:hint="eastAsia"/>
        </w:rPr>
        <w:t>,</w:t>
      </w:r>
      <w:r w:rsidRPr="008D397F">
        <w:rPr>
          <w:rFonts w:ascii="微软雅黑" w:eastAsia="微软雅黑" w:hAnsi="微软雅黑" w:hint="eastAsia"/>
        </w:rPr>
        <w:t>其他Java 类可以通过自省机制(反射机制)发现和操作这些JavaBean 的属性。</w:t>
      </w:r>
    </w:p>
    <w:sectPr w:rsidR="008D397F" w:rsidRPr="00710C9F" w:rsidSect="007066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5E5F" w14:textId="77777777" w:rsidR="009B231F" w:rsidRDefault="009B231F" w:rsidP="00693E19">
      <w:r>
        <w:separator/>
      </w:r>
    </w:p>
  </w:endnote>
  <w:endnote w:type="continuationSeparator" w:id="0">
    <w:p w14:paraId="67F22ADD" w14:textId="77777777" w:rsidR="009B231F" w:rsidRDefault="009B231F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08141" w14:textId="77777777" w:rsidR="00232FAA" w:rsidRDefault="00232F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324DF" w14:textId="282665EE" w:rsidR="00541F58" w:rsidRPr="00775C4E" w:rsidRDefault="00232FAA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1</w:t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 w:hint="eastAsia"/>
      </w:rPr>
      <w:t>组</w:t>
    </w:r>
    <w:r w:rsidR="00541F58">
      <w:rPr>
        <w:rFonts w:ascii="微软雅黑" w:eastAsia="微软雅黑" w:hAnsi="微软雅黑" w:hint="eastAsia"/>
      </w:rPr>
      <w:t xml:space="preserve">                  技术文档 注意保密</w:t>
    </w:r>
    <w:r w:rsidR="00541F58" w:rsidRPr="00775C4E">
      <w:rPr>
        <w:rFonts w:ascii="微软雅黑" w:eastAsia="微软雅黑" w:hAnsi="微软雅黑"/>
      </w:rPr>
      <w:ptab w:relativeTo="margin" w:alignment="right" w:leader="none"/>
    </w:r>
    <w:r w:rsidR="00541F58" w:rsidRPr="00775C4E">
      <w:rPr>
        <w:rFonts w:ascii="微软雅黑" w:eastAsia="微软雅黑" w:hAnsi="微软雅黑" w:hint="eastAsia"/>
      </w:rPr>
      <w:t>第</w:t>
    </w:r>
    <w:r w:rsidR="004E2B5B" w:rsidRPr="00775C4E">
      <w:rPr>
        <w:rFonts w:ascii="微软雅黑" w:eastAsia="微软雅黑" w:hAnsi="微软雅黑"/>
      </w:rPr>
      <w:fldChar w:fldCharType="begin"/>
    </w:r>
    <w:r w:rsidR="00541F58" w:rsidRPr="00775C4E">
      <w:rPr>
        <w:rFonts w:ascii="微软雅黑" w:eastAsia="微软雅黑" w:hAnsi="微软雅黑"/>
      </w:rPr>
      <w:instrText xml:space="preserve"> </w:instrText>
    </w:r>
    <w:r w:rsidR="00541F58" w:rsidRPr="00775C4E">
      <w:rPr>
        <w:rFonts w:ascii="微软雅黑" w:eastAsia="微软雅黑" w:hAnsi="微软雅黑" w:hint="eastAsia"/>
      </w:rPr>
      <w:instrText>PAGE   \* MERGEFORMAT</w:instrText>
    </w:r>
    <w:r w:rsidR="00541F58" w:rsidRPr="00775C4E">
      <w:rPr>
        <w:rFonts w:ascii="微软雅黑" w:eastAsia="微软雅黑" w:hAnsi="微软雅黑"/>
      </w:rPr>
      <w:instrText xml:space="preserve"> </w:instrText>
    </w:r>
    <w:r w:rsidR="004E2B5B" w:rsidRPr="00775C4E">
      <w:rPr>
        <w:rFonts w:ascii="微软雅黑" w:eastAsia="微软雅黑" w:hAnsi="微软雅黑"/>
      </w:rPr>
      <w:fldChar w:fldCharType="separate"/>
    </w:r>
    <w:r w:rsidR="00F77E05">
      <w:rPr>
        <w:rFonts w:ascii="微软雅黑" w:eastAsia="微软雅黑" w:hAnsi="微软雅黑"/>
        <w:noProof/>
      </w:rPr>
      <w:t>9</w:t>
    </w:r>
    <w:r w:rsidR="004E2B5B" w:rsidRPr="00775C4E">
      <w:rPr>
        <w:rFonts w:ascii="微软雅黑" w:eastAsia="微软雅黑" w:hAnsi="微软雅黑"/>
      </w:rPr>
      <w:fldChar w:fldCharType="end"/>
    </w:r>
    <w:r w:rsidR="00541F58" w:rsidRPr="00775C4E">
      <w:rPr>
        <w:rFonts w:ascii="微软雅黑" w:eastAsia="微软雅黑" w:hAnsi="微软雅黑" w:hint="eastAsia"/>
      </w:rPr>
      <w:t>页 共</w:t>
    </w:r>
    <w:r w:rsidR="009B231F">
      <w:fldChar w:fldCharType="begin"/>
    </w:r>
    <w:r w:rsidR="009B231F">
      <w:instrText xml:space="preserve"> NUMPAGES   \* MERGEFORMAT </w:instrText>
    </w:r>
    <w:r w:rsidR="009B231F">
      <w:fldChar w:fldCharType="separate"/>
    </w:r>
    <w:r w:rsidR="00F77E05" w:rsidRPr="00F77E05">
      <w:rPr>
        <w:rFonts w:ascii="微软雅黑" w:eastAsia="微软雅黑" w:hAnsi="微软雅黑"/>
        <w:noProof/>
      </w:rPr>
      <w:t>16</w:t>
    </w:r>
    <w:r w:rsidR="009B231F">
      <w:rPr>
        <w:rFonts w:ascii="微软雅黑" w:eastAsia="微软雅黑" w:hAnsi="微软雅黑"/>
        <w:noProof/>
      </w:rPr>
      <w:fldChar w:fldCharType="end"/>
    </w:r>
    <w:r w:rsidR="00541F58" w:rsidRPr="00775C4E">
      <w:rPr>
        <w:rFonts w:ascii="微软雅黑" w:eastAsia="微软雅黑" w:hAnsi="微软雅黑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3751F" w14:textId="77777777" w:rsidR="00232FAA" w:rsidRDefault="00232F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30CC" w14:textId="77777777" w:rsidR="009B231F" w:rsidRDefault="009B231F" w:rsidP="00693E19">
      <w:r>
        <w:separator/>
      </w:r>
    </w:p>
  </w:footnote>
  <w:footnote w:type="continuationSeparator" w:id="0">
    <w:p w14:paraId="3902876B" w14:textId="77777777" w:rsidR="009B231F" w:rsidRDefault="009B231F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4EA8" w14:textId="77777777" w:rsidR="00232FAA" w:rsidRDefault="00232F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7268" w14:textId="77777777" w:rsidR="00541F58" w:rsidRDefault="00541F58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14:paraId="2612FC77" w14:textId="258803A5" w:rsidR="00541F58" w:rsidRPr="00775C4E" w:rsidRDefault="00232FAA" w:rsidP="009F7A47">
    <w:pPr>
      <w:pStyle w:val="a3"/>
      <w:pBdr>
        <w:bottom w:val="thickThinSmallGap" w:sz="24" w:space="1" w:color="622423" w:themeColor="accent2" w:themeShade="7F"/>
      </w:pBdr>
      <w:ind w:firstLineChars="3500" w:firstLine="6300"/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数据库设计说明</w:t>
    </w:r>
    <w:bookmarkStart w:id="29" w:name="_GoBack"/>
    <w:bookmarkEnd w:id="29"/>
    <w:r w:rsidR="00541F58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541F58">
          <w:rPr>
            <w:rFonts w:ascii="微软雅黑" w:eastAsia="微软雅黑" w:hAnsi="微软雅黑" w:hint="eastAsia"/>
          </w:rPr>
          <w:t>1.0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9BD81" w14:textId="77777777" w:rsidR="00232FAA" w:rsidRDefault="00232F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A1014"/>
    <w:multiLevelType w:val="hybridMultilevel"/>
    <w:tmpl w:val="32042A8A"/>
    <w:lvl w:ilvl="0" w:tplc="6B028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C44C82"/>
    <w:multiLevelType w:val="hybridMultilevel"/>
    <w:tmpl w:val="2FB4887A"/>
    <w:lvl w:ilvl="0" w:tplc="A106E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C497623"/>
    <w:multiLevelType w:val="hybridMultilevel"/>
    <w:tmpl w:val="68CA7262"/>
    <w:lvl w:ilvl="0" w:tplc="A7E2068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A1D5F"/>
    <w:multiLevelType w:val="hybridMultilevel"/>
    <w:tmpl w:val="5E403BDC"/>
    <w:lvl w:ilvl="0" w:tplc="DA7687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546A01"/>
    <w:multiLevelType w:val="hybridMultilevel"/>
    <w:tmpl w:val="7E505A80"/>
    <w:lvl w:ilvl="0" w:tplc="419C704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C4318D"/>
    <w:multiLevelType w:val="hybridMultilevel"/>
    <w:tmpl w:val="C11AAA00"/>
    <w:lvl w:ilvl="0" w:tplc="24F2AA4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58F"/>
    <w:rsid w:val="0000552B"/>
    <w:rsid w:val="0001170B"/>
    <w:rsid w:val="0001374D"/>
    <w:rsid w:val="00030DD0"/>
    <w:rsid w:val="00037CDB"/>
    <w:rsid w:val="000461F4"/>
    <w:rsid w:val="00047FF8"/>
    <w:rsid w:val="000510BD"/>
    <w:rsid w:val="00051494"/>
    <w:rsid w:val="00057946"/>
    <w:rsid w:val="00061C1B"/>
    <w:rsid w:val="00062137"/>
    <w:rsid w:val="0007324E"/>
    <w:rsid w:val="00074360"/>
    <w:rsid w:val="00080857"/>
    <w:rsid w:val="000863E7"/>
    <w:rsid w:val="00090F8F"/>
    <w:rsid w:val="000917E9"/>
    <w:rsid w:val="000A1462"/>
    <w:rsid w:val="000A32E0"/>
    <w:rsid w:val="000A3EFA"/>
    <w:rsid w:val="000A68E3"/>
    <w:rsid w:val="000A6E52"/>
    <w:rsid w:val="000B7170"/>
    <w:rsid w:val="000B76A3"/>
    <w:rsid w:val="000C524F"/>
    <w:rsid w:val="000D1E33"/>
    <w:rsid w:val="000E3F10"/>
    <w:rsid w:val="000F1394"/>
    <w:rsid w:val="00100C7A"/>
    <w:rsid w:val="00122993"/>
    <w:rsid w:val="0012781A"/>
    <w:rsid w:val="00132E03"/>
    <w:rsid w:val="001544EA"/>
    <w:rsid w:val="001565AA"/>
    <w:rsid w:val="00176741"/>
    <w:rsid w:val="00185F40"/>
    <w:rsid w:val="00196494"/>
    <w:rsid w:val="00197CA9"/>
    <w:rsid w:val="001A0BB7"/>
    <w:rsid w:val="001C1DE9"/>
    <w:rsid w:val="001C360F"/>
    <w:rsid w:val="001D1143"/>
    <w:rsid w:val="001E2BF2"/>
    <w:rsid w:val="001F096E"/>
    <w:rsid w:val="001F6525"/>
    <w:rsid w:val="00201545"/>
    <w:rsid w:val="00201AB3"/>
    <w:rsid w:val="00205F07"/>
    <w:rsid w:val="00210A8E"/>
    <w:rsid w:val="0021108A"/>
    <w:rsid w:val="002258DC"/>
    <w:rsid w:val="00226FE8"/>
    <w:rsid w:val="00231DCF"/>
    <w:rsid w:val="00232FAA"/>
    <w:rsid w:val="00235728"/>
    <w:rsid w:val="00241F48"/>
    <w:rsid w:val="00246E0A"/>
    <w:rsid w:val="002532DE"/>
    <w:rsid w:val="002551BD"/>
    <w:rsid w:val="00257360"/>
    <w:rsid w:val="0026330E"/>
    <w:rsid w:val="002669F2"/>
    <w:rsid w:val="002704F0"/>
    <w:rsid w:val="0027202E"/>
    <w:rsid w:val="00274F1A"/>
    <w:rsid w:val="002769C0"/>
    <w:rsid w:val="002849EC"/>
    <w:rsid w:val="00285018"/>
    <w:rsid w:val="002B57FF"/>
    <w:rsid w:val="002C230D"/>
    <w:rsid w:val="002D53EC"/>
    <w:rsid w:val="002F0138"/>
    <w:rsid w:val="002F41EB"/>
    <w:rsid w:val="002F5F27"/>
    <w:rsid w:val="00301729"/>
    <w:rsid w:val="00307EC0"/>
    <w:rsid w:val="00314C3B"/>
    <w:rsid w:val="0032743D"/>
    <w:rsid w:val="0033297E"/>
    <w:rsid w:val="00344CCD"/>
    <w:rsid w:val="00345350"/>
    <w:rsid w:val="003602F6"/>
    <w:rsid w:val="00365554"/>
    <w:rsid w:val="00371CE7"/>
    <w:rsid w:val="00375503"/>
    <w:rsid w:val="0038204F"/>
    <w:rsid w:val="0038611E"/>
    <w:rsid w:val="00391851"/>
    <w:rsid w:val="00397116"/>
    <w:rsid w:val="00397EB2"/>
    <w:rsid w:val="003A06CE"/>
    <w:rsid w:val="003A1639"/>
    <w:rsid w:val="003A1A18"/>
    <w:rsid w:val="003A2FA8"/>
    <w:rsid w:val="003B3A04"/>
    <w:rsid w:val="003C5670"/>
    <w:rsid w:val="003C5712"/>
    <w:rsid w:val="003D2A44"/>
    <w:rsid w:val="003D65B5"/>
    <w:rsid w:val="003D70F4"/>
    <w:rsid w:val="003E0E72"/>
    <w:rsid w:val="003F05E3"/>
    <w:rsid w:val="003F0BB2"/>
    <w:rsid w:val="003F47D1"/>
    <w:rsid w:val="0040505E"/>
    <w:rsid w:val="00406E2A"/>
    <w:rsid w:val="00411482"/>
    <w:rsid w:val="00412767"/>
    <w:rsid w:val="00413229"/>
    <w:rsid w:val="00416CAF"/>
    <w:rsid w:val="004264DF"/>
    <w:rsid w:val="00431F59"/>
    <w:rsid w:val="00437BA4"/>
    <w:rsid w:val="004416D4"/>
    <w:rsid w:val="00450BA4"/>
    <w:rsid w:val="0047161B"/>
    <w:rsid w:val="00484929"/>
    <w:rsid w:val="00492F6E"/>
    <w:rsid w:val="004A4BFE"/>
    <w:rsid w:val="004B0AF2"/>
    <w:rsid w:val="004B4A4E"/>
    <w:rsid w:val="004C2601"/>
    <w:rsid w:val="004C4E44"/>
    <w:rsid w:val="004E2B5B"/>
    <w:rsid w:val="004E6707"/>
    <w:rsid w:val="004F182E"/>
    <w:rsid w:val="004F763F"/>
    <w:rsid w:val="00524EA3"/>
    <w:rsid w:val="00537BBE"/>
    <w:rsid w:val="00541F58"/>
    <w:rsid w:val="0056700F"/>
    <w:rsid w:val="00573D81"/>
    <w:rsid w:val="005803CE"/>
    <w:rsid w:val="00583459"/>
    <w:rsid w:val="005903FE"/>
    <w:rsid w:val="00591AB9"/>
    <w:rsid w:val="00596B2D"/>
    <w:rsid w:val="005A5A2E"/>
    <w:rsid w:val="005B4EBD"/>
    <w:rsid w:val="005D15A8"/>
    <w:rsid w:val="005D4BA3"/>
    <w:rsid w:val="005E339C"/>
    <w:rsid w:val="005E7DC1"/>
    <w:rsid w:val="005F31DE"/>
    <w:rsid w:val="005F4CF7"/>
    <w:rsid w:val="005F6B61"/>
    <w:rsid w:val="005F7231"/>
    <w:rsid w:val="00627634"/>
    <w:rsid w:val="00637EB5"/>
    <w:rsid w:val="0064041E"/>
    <w:rsid w:val="00653ACB"/>
    <w:rsid w:val="006565D3"/>
    <w:rsid w:val="006601F2"/>
    <w:rsid w:val="00675548"/>
    <w:rsid w:val="00682707"/>
    <w:rsid w:val="00691341"/>
    <w:rsid w:val="00693E19"/>
    <w:rsid w:val="006A3133"/>
    <w:rsid w:val="006B0C68"/>
    <w:rsid w:val="006D1B7A"/>
    <w:rsid w:val="006E0F58"/>
    <w:rsid w:val="006E1179"/>
    <w:rsid w:val="006E7803"/>
    <w:rsid w:val="006F49C1"/>
    <w:rsid w:val="006F4AC0"/>
    <w:rsid w:val="0070664F"/>
    <w:rsid w:val="00707E79"/>
    <w:rsid w:val="00710C9F"/>
    <w:rsid w:val="007115A7"/>
    <w:rsid w:val="0072781C"/>
    <w:rsid w:val="00742EF0"/>
    <w:rsid w:val="0075430F"/>
    <w:rsid w:val="00760EEA"/>
    <w:rsid w:val="00764F34"/>
    <w:rsid w:val="00772CDC"/>
    <w:rsid w:val="00775C4E"/>
    <w:rsid w:val="00776B3C"/>
    <w:rsid w:val="007B2A2D"/>
    <w:rsid w:val="007B57EA"/>
    <w:rsid w:val="007B5DE9"/>
    <w:rsid w:val="007C71AA"/>
    <w:rsid w:val="007D1165"/>
    <w:rsid w:val="007D59E9"/>
    <w:rsid w:val="007E1929"/>
    <w:rsid w:val="007E292C"/>
    <w:rsid w:val="007F1AE3"/>
    <w:rsid w:val="007F217B"/>
    <w:rsid w:val="007F3C15"/>
    <w:rsid w:val="0080261E"/>
    <w:rsid w:val="00802AE2"/>
    <w:rsid w:val="00806BF0"/>
    <w:rsid w:val="008075C6"/>
    <w:rsid w:val="008102C2"/>
    <w:rsid w:val="00811E6B"/>
    <w:rsid w:val="00815E92"/>
    <w:rsid w:val="008160B7"/>
    <w:rsid w:val="0082175F"/>
    <w:rsid w:val="00832B01"/>
    <w:rsid w:val="00832E1D"/>
    <w:rsid w:val="0084036C"/>
    <w:rsid w:val="00850C80"/>
    <w:rsid w:val="008546AB"/>
    <w:rsid w:val="008554D0"/>
    <w:rsid w:val="00857464"/>
    <w:rsid w:val="00871F58"/>
    <w:rsid w:val="008809A7"/>
    <w:rsid w:val="0088340A"/>
    <w:rsid w:val="00887C73"/>
    <w:rsid w:val="00887F5A"/>
    <w:rsid w:val="00894318"/>
    <w:rsid w:val="0089498A"/>
    <w:rsid w:val="008A0E49"/>
    <w:rsid w:val="008A10F5"/>
    <w:rsid w:val="008A2902"/>
    <w:rsid w:val="008B294B"/>
    <w:rsid w:val="008B45F1"/>
    <w:rsid w:val="008C46B8"/>
    <w:rsid w:val="008C4BE3"/>
    <w:rsid w:val="008D397F"/>
    <w:rsid w:val="008D3E2D"/>
    <w:rsid w:val="008D47C9"/>
    <w:rsid w:val="008D7DBE"/>
    <w:rsid w:val="008E787C"/>
    <w:rsid w:val="008F0DEA"/>
    <w:rsid w:val="008F5096"/>
    <w:rsid w:val="008F5BB5"/>
    <w:rsid w:val="0090000B"/>
    <w:rsid w:val="0090070A"/>
    <w:rsid w:val="009074C7"/>
    <w:rsid w:val="00911995"/>
    <w:rsid w:val="00912669"/>
    <w:rsid w:val="00923B3E"/>
    <w:rsid w:val="00925FAE"/>
    <w:rsid w:val="00941495"/>
    <w:rsid w:val="00947481"/>
    <w:rsid w:val="00952833"/>
    <w:rsid w:val="00952BF1"/>
    <w:rsid w:val="00960381"/>
    <w:rsid w:val="00962487"/>
    <w:rsid w:val="0096604E"/>
    <w:rsid w:val="0098124D"/>
    <w:rsid w:val="0098395B"/>
    <w:rsid w:val="00994F39"/>
    <w:rsid w:val="009A26B6"/>
    <w:rsid w:val="009B231F"/>
    <w:rsid w:val="009C432E"/>
    <w:rsid w:val="009C79EA"/>
    <w:rsid w:val="009F7352"/>
    <w:rsid w:val="009F7A47"/>
    <w:rsid w:val="009F7F29"/>
    <w:rsid w:val="00A066CC"/>
    <w:rsid w:val="00A12271"/>
    <w:rsid w:val="00A15B63"/>
    <w:rsid w:val="00A23020"/>
    <w:rsid w:val="00A24B21"/>
    <w:rsid w:val="00A26035"/>
    <w:rsid w:val="00A36045"/>
    <w:rsid w:val="00A4111A"/>
    <w:rsid w:val="00A5176E"/>
    <w:rsid w:val="00A51A14"/>
    <w:rsid w:val="00A63BF2"/>
    <w:rsid w:val="00A71C94"/>
    <w:rsid w:val="00A778EF"/>
    <w:rsid w:val="00A800CD"/>
    <w:rsid w:val="00A87FA3"/>
    <w:rsid w:val="00A972ED"/>
    <w:rsid w:val="00AA2623"/>
    <w:rsid w:val="00AA3872"/>
    <w:rsid w:val="00AB24F3"/>
    <w:rsid w:val="00AE66FA"/>
    <w:rsid w:val="00B04989"/>
    <w:rsid w:val="00B140D2"/>
    <w:rsid w:val="00B145E1"/>
    <w:rsid w:val="00B14CC0"/>
    <w:rsid w:val="00B1658F"/>
    <w:rsid w:val="00B34708"/>
    <w:rsid w:val="00B34DCB"/>
    <w:rsid w:val="00B448EE"/>
    <w:rsid w:val="00B50C5C"/>
    <w:rsid w:val="00B548FC"/>
    <w:rsid w:val="00B67EDB"/>
    <w:rsid w:val="00B8300A"/>
    <w:rsid w:val="00B85A8D"/>
    <w:rsid w:val="00B8757E"/>
    <w:rsid w:val="00BB7A94"/>
    <w:rsid w:val="00BB7D3F"/>
    <w:rsid w:val="00BD3515"/>
    <w:rsid w:val="00BF3CEC"/>
    <w:rsid w:val="00C17F25"/>
    <w:rsid w:val="00C20026"/>
    <w:rsid w:val="00C40CE2"/>
    <w:rsid w:val="00C52CC0"/>
    <w:rsid w:val="00C55893"/>
    <w:rsid w:val="00C60397"/>
    <w:rsid w:val="00C62661"/>
    <w:rsid w:val="00C71FA5"/>
    <w:rsid w:val="00C76FF5"/>
    <w:rsid w:val="00C77567"/>
    <w:rsid w:val="00C81168"/>
    <w:rsid w:val="00C81502"/>
    <w:rsid w:val="00C8241C"/>
    <w:rsid w:val="00C8588B"/>
    <w:rsid w:val="00CA0509"/>
    <w:rsid w:val="00CA6227"/>
    <w:rsid w:val="00CC0A25"/>
    <w:rsid w:val="00CE1867"/>
    <w:rsid w:val="00CE5275"/>
    <w:rsid w:val="00CF121C"/>
    <w:rsid w:val="00D1432A"/>
    <w:rsid w:val="00D32A69"/>
    <w:rsid w:val="00D338FA"/>
    <w:rsid w:val="00D3633D"/>
    <w:rsid w:val="00D40238"/>
    <w:rsid w:val="00D424FA"/>
    <w:rsid w:val="00D51A53"/>
    <w:rsid w:val="00D61937"/>
    <w:rsid w:val="00D71BC4"/>
    <w:rsid w:val="00D74E93"/>
    <w:rsid w:val="00D82EFC"/>
    <w:rsid w:val="00D85D22"/>
    <w:rsid w:val="00D87232"/>
    <w:rsid w:val="00DA2EF9"/>
    <w:rsid w:val="00DB41E5"/>
    <w:rsid w:val="00DB55C8"/>
    <w:rsid w:val="00DB5D27"/>
    <w:rsid w:val="00DC5903"/>
    <w:rsid w:val="00E00C91"/>
    <w:rsid w:val="00E023FD"/>
    <w:rsid w:val="00E12E45"/>
    <w:rsid w:val="00E1472D"/>
    <w:rsid w:val="00E15A02"/>
    <w:rsid w:val="00E304CE"/>
    <w:rsid w:val="00E46099"/>
    <w:rsid w:val="00E46D0B"/>
    <w:rsid w:val="00E551C8"/>
    <w:rsid w:val="00E56964"/>
    <w:rsid w:val="00E602D9"/>
    <w:rsid w:val="00E6104B"/>
    <w:rsid w:val="00E6266A"/>
    <w:rsid w:val="00E6676D"/>
    <w:rsid w:val="00E70C3A"/>
    <w:rsid w:val="00E969E6"/>
    <w:rsid w:val="00EA02BB"/>
    <w:rsid w:val="00EA41B1"/>
    <w:rsid w:val="00EA68D1"/>
    <w:rsid w:val="00EA741A"/>
    <w:rsid w:val="00EB0A2F"/>
    <w:rsid w:val="00EB241F"/>
    <w:rsid w:val="00EC71B6"/>
    <w:rsid w:val="00ED54D9"/>
    <w:rsid w:val="00EE4B8E"/>
    <w:rsid w:val="00EF0482"/>
    <w:rsid w:val="00EF5409"/>
    <w:rsid w:val="00F004AF"/>
    <w:rsid w:val="00F0158A"/>
    <w:rsid w:val="00F10F67"/>
    <w:rsid w:val="00F136C6"/>
    <w:rsid w:val="00F13958"/>
    <w:rsid w:val="00F30E85"/>
    <w:rsid w:val="00F34760"/>
    <w:rsid w:val="00F34997"/>
    <w:rsid w:val="00F42CD4"/>
    <w:rsid w:val="00F54B15"/>
    <w:rsid w:val="00F55A18"/>
    <w:rsid w:val="00F575A5"/>
    <w:rsid w:val="00F57B5B"/>
    <w:rsid w:val="00F67CE8"/>
    <w:rsid w:val="00F77E05"/>
    <w:rsid w:val="00F82D52"/>
    <w:rsid w:val="00F957DE"/>
    <w:rsid w:val="00F97A45"/>
    <w:rsid w:val="00FB4B79"/>
    <w:rsid w:val="00FB7947"/>
    <w:rsid w:val="00FC102E"/>
    <w:rsid w:val="00FC7972"/>
    <w:rsid w:val="00FD751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EA7C"/>
  <w15:docId w15:val="{1F72286A-C7FC-4D0C-803E-E548A314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paragraph" w:styleId="af0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8160B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semiHidden/>
    <w:unhideWhenUsed/>
    <w:qFormat/>
    <w:rsid w:val="00406E2A"/>
    <w:pPr>
      <w:outlineLvl w:val="9"/>
    </w:pPr>
  </w:style>
  <w:style w:type="table" w:customStyle="1" w:styleId="110">
    <w:name w:val="清单表 1 浅色1"/>
    <w:basedOn w:val="a1"/>
    <w:uiPriority w:val="46"/>
    <w:rsid w:val="006E11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1">
    <w:name w:val="网格表 1 浅色1"/>
    <w:basedOn w:val="a1"/>
    <w:uiPriority w:val="46"/>
    <w:rsid w:val="00653A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07C9BE4AF144419A097C9C0953C3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72FAEA-2F54-4170-BC81-25F42438F427}"/>
      </w:docPartPr>
      <w:docPartBody>
        <w:p w:rsidR="00A07E63" w:rsidRDefault="00DB6C95">
          <w:pPr>
            <w:pStyle w:val="207C9BE4AF144419A097C9C0953C3409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8CA"/>
    <w:rsid w:val="001201A7"/>
    <w:rsid w:val="001815C0"/>
    <w:rsid w:val="002D7347"/>
    <w:rsid w:val="00567FBD"/>
    <w:rsid w:val="00620B49"/>
    <w:rsid w:val="0067035C"/>
    <w:rsid w:val="006F320B"/>
    <w:rsid w:val="00732881"/>
    <w:rsid w:val="00767755"/>
    <w:rsid w:val="00854774"/>
    <w:rsid w:val="00972D12"/>
    <w:rsid w:val="00995551"/>
    <w:rsid w:val="00A07E63"/>
    <w:rsid w:val="00B70582"/>
    <w:rsid w:val="00DB6C95"/>
    <w:rsid w:val="00F608CA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8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8CA"/>
    <w:rPr>
      <w:color w:val="808080"/>
    </w:rPr>
  </w:style>
  <w:style w:type="paragraph" w:customStyle="1" w:styleId="28CAFAD4F8E64ABEB4AF0865F29D2CB0">
    <w:name w:val="28CAFAD4F8E64ABEB4AF0865F29D2CB0"/>
    <w:rsid w:val="00732881"/>
    <w:pPr>
      <w:widowControl w:val="0"/>
      <w:jc w:val="both"/>
    </w:pPr>
  </w:style>
  <w:style w:type="paragraph" w:customStyle="1" w:styleId="8B3CD67F92D14CADA44955FBD6A8F46B">
    <w:name w:val="8B3CD67F92D14CADA44955FBD6A8F46B"/>
    <w:rsid w:val="00732881"/>
    <w:pPr>
      <w:widowControl w:val="0"/>
      <w:jc w:val="both"/>
    </w:pPr>
  </w:style>
  <w:style w:type="paragraph" w:customStyle="1" w:styleId="09BCC16F63ED437BBF0A30322A240110">
    <w:name w:val="09BCC16F63ED437BBF0A30322A240110"/>
    <w:rsid w:val="00732881"/>
    <w:pPr>
      <w:widowControl w:val="0"/>
      <w:jc w:val="both"/>
    </w:pPr>
  </w:style>
  <w:style w:type="paragraph" w:customStyle="1" w:styleId="E92290D79ED94FBD817284A995EB7EEA">
    <w:name w:val="E92290D79ED94FBD817284A995EB7EEA"/>
    <w:rsid w:val="00732881"/>
    <w:pPr>
      <w:widowControl w:val="0"/>
      <w:jc w:val="both"/>
    </w:pPr>
  </w:style>
  <w:style w:type="paragraph" w:customStyle="1" w:styleId="AE771268CBE14E5D945AC7E13EABFD08">
    <w:name w:val="AE771268CBE14E5D945AC7E13EABFD08"/>
    <w:rsid w:val="00732881"/>
    <w:pPr>
      <w:widowControl w:val="0"/>
      <w:jc w:val="both"/>
    </w:pPr>
  </w:style>
  <w:style w:type="paragraph" w:customStyle="1" w:styleId="207C9BE4AF144419A097C9C0953C3409">
    <w:name w:val="207C9BE4AF144419A097C9C0953C3409"/>
    <w:rsid w:val="00732881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C73A4-12C1-46BF-837E-1C208E1B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575</TotalTime>
  <Pages>15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志 茆</cp:lastModifiedBy>
  <cp:revision>252</cp:revision>
  <dcterms:created xsi:type="dcterms:W3CDTF">2012-02-24T01:58:00Z</dcterms:created>
  <dcterms:modified xsi:type="dcterms:W3CDTF">2019-07-02T16:26:00Z</dcterms:modified>
</cp:coreProperties>
</file>